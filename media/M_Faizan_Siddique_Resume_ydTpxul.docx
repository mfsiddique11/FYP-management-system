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03"/>
        <w:gridCol w:w="525"/>
        <w:gridCol w:w="6891"/>
      </w:tblGrid>
      <w:tr w:rsidR="006D409C" w:rsidRPr="004855D1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D409C" w:rsidRPr="004855D1" w:rsidRDefault="00F83E19" w:rsidP="00BC0676">
            <w:pPr>
              <w:tabs>
                <w:tab w:val="left" w:pos="9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US"/>
              </w:rPr>
              <w:drawing>
                <wp:inline distT="0" distB="0" distL="0" distR="0">
                  <wp:extent cx="2156321" cy="2638425"/>
                  <wp:effectExtent l="57150" t="57150" r="53975" b="476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aizan1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321" cy="2638425"/>
                          </a:xfrm>
                          <a:prstGeom prst="rect">
                            <a:avLst/>
                          </a:prstGeom>
                          <a:ln w="63500" cap="flat" cmpd="thickThin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Pr="004855D1" w:rsidRDefault="006D409C" w:rsidP="006D409C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p w:rsidR="006D409C" w:rsidRPr="004855D1" w:rsidRDefault="004855D1" w:rsidP="004855D1">
            <w:pPr>
              <w:pStyle w:val="Heading1"/>
              <w:rPr>
                <w:rFonts w:ascii="Arial" w:hAnsi="Arial" w:cs="Arial"/>
              </w:rPr>
            </w:pPr>
            <w:r w:rsidRPr="004855D1">
              <w:rPr>
                <w:rFonts w:ascii="Arial" w:hAnsi="Arial" w:cs="Arial"/>
              </w:rPr>
              <w:t>Skills</w:t>
            </w:r>
          </w:p>
        </w:tc>
      </w:tr>
      <w:tr w:rsidR="006D409C" w:rsidRPr="004855D1" w:rsidTr="00F56513">
        <w:trPr>
          <w:trHeight w:val="3024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:rsidR="006D409C" w:rsidRPr="004855D1" w:rsidRDefault="006D409C" w:rsidP="00776643">
            <w:pPr>
              <w:tabs>
                <w:tab w:val="left" w:pos="990"/>
              </w:tabs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Pr="004855D1" w:rsidRDefault="006D409C" w:rsidP="00776643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  <w:tc>
          <w:tcPr>
            <w:tcW w:w="6619" w:type="dxa"/>
          </w:tcPr>
          <w:p w:rsidR="00CB5223" w:rsidRDefault="00CB5223" w:rsidP="004855D1">
            <w:pPr>
              <w:tabs>
                <w:tab w:val="left" w:pos="3510"/>
              </w:tabs>
              <w:rPr>
                <w:rFonts w:ascii="Arial" w:hAnsi="Arial" w:cs="Arial"/>
                <w:b/>
                <w:u w:val="single"/>
              </w:rPr>
            </w:pPr>
          </w:p>
          <w:p w:rsidR="00E649BC" w:rsidRPr="00E649BC" w:rsidRDefault="004855D1" w:rsidP="004855D1">
            <w:pPr>
              <w:tabs>
                <w:tab w:val="left" w:pos="3510"/>
              </w:tabs>
              <w:rPr>
                <w:rFonts w:ascii="Arial" w:hAnsi="Arial" w:cs="Arial"/>
                <w:b/>
                <w:u w:val="single"/>
              </w:rPr>
            </w:pPr>
            <w:r w:rsidRPr="00E649BC">
              <w:rPr>
                <w:rFonts w:ascii="Arial" w:hAnsi="Arial" w:cs="Arial"/>
                <w:b/>
                <w:u w:val="single"/>
              </w:rPr>
              <w:t xml:space="preserve">Languages: </w:t>
            </w:r>
          </w:p>
          <w:p w:rsidR="004855D1" w:rsidRDefault="00BB4B47" w:rsidP="00E649BC">
            <w:pPr>
              <w:pStyle w:val="ListParagraph"/>
              <w:numPr>
                <w:ilvl w:val="0"/>
                <w:numId w:val="2"/>
              </w:numPr>
              <w:tabs>
                <w:tab w:val="left" w:pos="3510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PHP</w:t>
            </w:r>
            <w:r w:rsidR="004855D1" w:rsidRPr="00E649BC">
              <w:rPr>
                <w:rFonts w:ascii="Arial" w:hAnsi="Arial" w:cs="Arial"/>
                <w:i/>
              </w:rPr>
              <w:t xml:space="preserve">, Python, </w:t>
            </w:r>
            <w:r w:rsidR="00E649BC" w:rsidRPr="00E649BC">
              <w:rPr>
                <w:rFonts w:ascii="Arial" w:hAnsi="Arial" w:cs="Arial"/>
                <w:i/>
              </w:rPr>
              <w:t>JavaScript</w:t>
            </w:r>
            <w:r w:rsidR="004855D1" w:rsidRPr="00E649BC">
              <w:rPr>
                <w:rFonts w:ascii="Arial" w:hAnsi="Arial" w:cs="Arial"/>
                <w:i/>
              </w:rPr>
              <w:t xml:space="preserve">, </w:t>
            </w:r>
            <w:r w:rsidR="00E649BC" w:rsidRPr="00E649BC">
              <w:rPr>
                <w:rFonts w:ascii="Arial" w:hAnsi="Arial" w:cs="Arial"/>
                <w:i/>
              </w:rPr>
              <w:t xml:space="preserve">Html, Css, Java, </w:t>
            </w:r>
            <w:r w:rsidR="004855D1" w:rsidRPr="00E649BC">
              <w:rPr>
                <w:rFonts w:ascii="Arial" w:hAnsi="Arial" w:cs="Arial"/>
                <w:i/>
              </w:rPr>
              <w:t xml:space="preserve">C, C++, </w:t>
            </w:r>
            <w:r w:rsidR="00E649BC" w:rsidRPr="00E649BC">
              <w:rPr>
                <w:rFonts w:ascii="Arial" w:hAnsi="Arial" w:cs="Arial"/>
                <w:i/>
              </w:rPr>
              <w:t>C#.</w:t>
            </w:r>
          </w:p>
          <w:p w:rsidR="00E649BC" w:rsidRPr="00E649BC" w:rsidRDefault="00E649BC" w:rsidP="00E649BC">
            <w:pPr>
              <w:tabs>
                <w:tab w:val="left" w:pos="3510"/>
              </w:tabs>
              <w:rPr>
                <w:rFonts w:ascii="Arial" w:hAnsi="Arial" w:cs="Arial"/>
                <w:i/>
              </w:rPr>
            </w:pPr>
          </w:p>
          <w:p w:rsidR="00E649BC" w:rsidRPr="00E649BC" w:rsidRDefault="00E649BC" w:rsidP="00E649BC">
            <w:pPr>
              <w:tabs>
                <w:tab w:val="left" w:pos="3510"/>
              </w:tabs>
              <w:rPr>
                <w:rFonts w:ascii="Arial" w:hAnsi="Arial" w:cs="Arial"/>
                <w:b/>
                <w:u w:val="single"/>
              </w:rPr>
            </w:pPr>
            <w:r w:rsidRPr="00E649BC">
              <w:rPr>
                <w:rFonts w:ascii="Arial" w:hAnsi="Arial" w:cs="Arial"/>
                <w:b/>
                <w:u w:val="single"/>
              </w:rPr>
              <w:t>Frameworks:</w:t>
            </w:r>
          </w:p>
          <w:p w:rsidR="00E649BC" w:rsidRDefault="00E649BC" w:rsidP="00E649BC">
            <w:pPr>
              <w:pStyle w:val="ListParagraph"/>
              <w:numPr>
                <w:ilvl w:val="0"/>
                <w:numId w:val="2"/>
              </w:numPr>
              <w:tabs>
                <w:tab w:val="left" w:pos="3510"/>
              </w:tabs>
              <w:rPr>
                <w:rFonts w:ascii="Arial" w:hAnsi="Arial" w:cs="Arial"/>
                <w:i/>
              </w:rPr>
            </w:pPr>
            <w:r w:rsidRPr="00E649BC">
              <w:rPr>
                <w:rFonts w:ascii="Arial" w:hAnsi="Arial" w:cs="Arial"/>
                <w:i/>
              </w:rPr>
              <w:t>Laravel, Django, React js, React-native js.</w:t>
            </w:r>
          </w:p>
          <w:p w:rsidR="00E649BC" w:rsidRPr="00E649BC" w:rsidRDefault="00E649BC" w:rsidP="00E649BC">
            <w:pPr>
              <w:tabs>
                <w:tab w:val="left" w:pos="3510"/>
              </w:tabs>
              <w:rPr>
                <w:rFonts w:ascii="Arial" w:hAnsi="Arial" w:cs="Arial"/>
                <w:i/>
              </w:rPr>
            </w:pPr>
          </w:p>
          <w:p w:rsidR="00E649BC" w:rsidRPr="00E649BC" w:rsidRDefault="00BB4B47" w:rsidP="00E649BC">
            <w:pPr>
              <w:tabs>
                <w:tab w:val="left" w:pos="3510"/>
              </w:tabs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IDE</w:t>
            </w:r>
            <w:r w:rsidR="00E649BC" w:rsidRPr="00E649BC">
              <w:rPr>
                <w:rFonts w:ascii="Arial" w:hAnsi="Arial" w:cs="Arial"/>
                <w:b/>
                <w:u w:val="single"/>
              </w:rPr>
              <w:t>s:</w:t>
            </w:r>
          </w:p>
          <w:p w:rsidR="00E649BC" w:rsidRDefault="00E649BC" w:rsidP="00E649BC">
            <w:pPr>
              <w:pStyle w:val="ListParagraph"/>
              <w:numPr>
                <w:ilvl w:val="0"/>
                <w:numId w:val="2"/>
              </w:numPr>
              <w:tabs>
                <w:tab w:val="left" w:pos="3510"/>
              </w:tabs>
              <w:rPr>
                <w:rFonts w:ascii="Arial" w:hAnsi="Arial" w:cs="Arial"/>
                <w:i/>
              </w:rPr>
            </w:pPr>
            <w:r w:rsidRPr="00E649BC">
              <w:rPr>
                <w:rFonts w:ascii="Arial" w:hAnsi="Arial" w:cs="Arial"/>
                <w:i/>
              </w:rPr>
              <w:t>Visual Studio</w:t>
            </w:r>
            <w:r w:rsidR="00BB4B47">
              <w:rPr>
                <w:rFonts w:ascii="Arial" w:hAnsi="Arial" w:cs="Arial"/>
                <w:i/>
              </w:rPr>
              <w:t xml:space="preserve"> C#.Net </w:t>
            </w:r>
            <w:r w:rsidRPr="00E649BC">
              <w:rPr>
                <w:rFonts w:ascii="Arial" w:hAnsi="Arial" w:cs="Arial"/>
                <w:i/>
              </w:rPr>
              <w:t xml:space="preserve">, Android Studio, </w:t>
            </w:r>
            <w:proofErr w:type="spellStart"/>
            <w:r w:rsidRPr="00E649BC">
              <w:rPr>
                <w:rFonts w:ascii="Arial" w:hAnsi="Arial" w:cs="Arial"/>
                <w:i/>
              </w:rPr>
              <w:t>Pycharm</w:t>
            </w:r>
            <w:proofErr w:type="spellEnd"/>
            <w:r w:rsidRPr="00E649BC">
              <w:rPr>
                <w:rFonts w:ascii="Arial" w:hAnsi="Arial" w:cs="Arial"/>
                <w:i/>
              </w:rPr>
              <w:t>, I python Notebook</w:t>
            </w:r>
          </w:p>
          <w:p w:rsidR="00E649BC" w:rsidRPr="00E649BC" w:rsidRDefault="00E649BC" w:rsidP="00E649BC">
            <w:pPr>
              <w:tabs>
                <w:tab w:val="left" w:pos="3510"/>
              </w:tabs>
              <w:rPr>
                <w:rFonts w:ascii="Arial" w:hAnsi="Arial" w:cs="Arial"/>
                <w:i/>
              </w:rPr>
            </w:pPr>
          </w:p>
          <w:p w:rsidR="00E649BC" w:rsidRPr="00E649BC" w:rsidRDefault="00AC6B98" w:rsidP="00E649BC">
            <w:pPr>
              <w:tabs>
                <w:tab w:val="left" w:pos="3510"/>
              </w:tabs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Code Editors</w:t>
            </w:r>
            <w:r w:rsidR="00E649BC" w:rsidRPr="00E649BC">
              <w:rPr>
                <w:rFonts w:ascii="Arial" w:hAnsi="Arial" w:cs="Arial"/>
                <w:b/>
                <w:u w:val="single"/>
              </w:rPr>
              <w:t>:</w:t>
            </w:r>
          </w:p>
          <w:p w:rsidR="00E649BC" w:rsidRDefault="00E649BC" w:rsidP="00E649BC">
            <w:pPr>
              <w:pStyle w:val="ListParagraph"/>
              <w:numPr>
                <w:ilvl w:val="0"/>
                <w:numId w:val="2"/>
              </w:numPr>
              <w:tabs>
                <w:tab w:val="left" w:pos="3510"/>
              </w:tabs>
              <w:rPr>
                <w:rFonts w:ascii="Arial" w:hAnsi="Arial" w:cs="Arial"/>
                <w:i/>
              </w:rPr>
            </w:pPr>
            <w:r w:rsidRPr="00E649BC">
              <w:rPr>
                <w:rFonts w:ascii="Arial" w:hAnsi="Arial" w:cs="Arial"/>
                <w:i/>
              </w:rPr>
              <w:t>VS Code, Sublime Text, Atom, Brackets</w:t>
            </w:r>
          </w:p>
          <w:p w:rsidR="00AC6B98" w:rsidRDefault="00AC6B98" w:rsidP="00AC6B98">
            <w:pPr>
              <w:tabs>
                <w:tab w:val="left" w:pos="3510"/>
              </w:tabs>
              <w:rPr>
                <w:rFonts w:ascii="Arial" w:hAnsi="Arial" w:cs="Arial"/>
                <w:i/>
              </w:rPr>
            </w:pPr>
          </w:p>
          <w:p w:rsidR="00AC6B98" w:rsidRPr="00AC6B98" w:rsidRDefault="00AC6B98" w:rsidP="00AC6B98">
            <w:pPr>
              <w:tabs>
                <w:tab w:val="left" w:pos="3510"/>
              </w:tabs>
              <w:rPr>
                <w:rFonts w:ascii="Arial" w:hAnsi="Arial" w:cs="Arial"/>
                <w:b/>
                <w:i/>
              </w:rPr>
            </w:pPr>
            <w:r w:rsidRPr="00AC6B98">
              <w:rPr>
                <w:rFonts w:ascii="Arial" w:hAnsi="Arial" w:cs="Arial"/>
                <w:b/>
                <w:i/>
              </w:rPr>
              <w:t>Databases:</w:t>
            </w:r>
          </w:p>
          <w:p w:rsidR="00AC6B98" w:rsidRPr="00AC6B98" w:rsidRDefault="00AC6B98" w:rsidP="00AC6B98">
            <w:pPr>
              <w:pStyle w:val="ListParagraph"/>
              <w:numPr>
                <w:ilvl w:val="0"/>
                <w:numId w:val="2"/>
              </w:numPr>
              <w:tabs>
                <w:tab w:val="left" w:pos="3510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MySQL, Sqlite3</w:t>
            </w:r>
          </w:p>
          <w:p w:rsidR="00E649BC" w:rsidRPr="00BC0676" w:rsidRDefault="00E649BC" w:rsidP="00BC0676">
            <w:pPr>
              <w:tabs>
                <w:tab w:val="left" w:pos="3510"/>
              </w:tabs>
              <w:rPr>
                <w:rFonts w:ascii="Arial" w:hAnsi="Arial" w:cs="Arial"/>
              </w:rPr>
            </w:pPr>
          </w:p>
        </w:tc>
      </w:tr>
      <w:tr w:rsidR="006D409C" w:rsidRPr="004855D1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D409C" w:rsidRPr="003E7875" w:rsidRDefault="00CB5223" w:rsidP="00F83E19">
            <w:pPr>
              <w:pStyle w:val="Title"/>
              <w:rPr>
                <w:rFonts w:ascii="Arial" w:hAnsi="Arial" w:cs="Arial"/>
                <w:b/>
                <w:i/>
                <w:sz w:val="48"/>
                <w:szCs w:val="48"/>
              </w:rPr>
            </w:pPr>
            <w:r w:rsidRPr="003E7875">
              <w:rPr>
                <w:rFonts w:ascii="Arial" w:hAnsi="Arial" w:cs="Arial"/>
                <w:b/>
                <w:i/>
                <w:sz w:val="48"/>
                <w:szCs w:val="48"/>
              </w:rPr>
              <w:t>mUHAMMAD FAIZAN SIDDIQUE</w:t>
            </w:r>
          </w:p>
          <w:p w:rsidR="006D409C" w:rsidRPr="00AC6B98" w:rsidRDefault="00AC6B98" w:rsidP="003E7875">
            <w:pPr>
              <w:pStyle w:val="Subtitle"/>
              <w:jc w:val="left"/>
              <w:rPr>
                <w:rFonts w:ascii="Arial" w:hAnsi="Arial" w:cs="Arial"/>
                <w:color w:val="31521B" w:themeColor="accent2" w:themeShade="80"/>
                <w:u w:val="single"/>
              </w:rPr>
            </w:pPr>
            <w:r w:rsidRPr="00EB0B17">
              <w:rPr>
                <w:rFonts w:ascii="Arial" w:hAnsi="Arial" w:cs="Arial"/>
                <w:color w:val="31521B" w:themeColor="accent2" w:themeShade="80"/>
                <w:spacing w:val="30"/>
                <w:w w:val="77"/>
                <w:u w:val="single"/>
              </w:rPr>
              <w:t>WEB DEVELOPE</w:t>
            </w:r>
            <w:r w:rsidRPr="00EB0B17">
              <w:rPr>
                <w:rFonts w:ascii="Arial" w:hAnsi="Arial" w:cs="Arial"/>
                <w:color w:val="31521B" w:themeColor="accent2" w:themeShade="80"/>
                <w:spacing w:val="15"/>
                <w:w w:val="77"/>
                <w:u w:val="single"/>
              </w:rPr>
              <w:t>R</w:t>
            </w:r>
          </w:p>
          <w:p w:rsidR="006D409C" w:rsidRDefault="00AC6B98" w:rsidP="005D47DE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AbOUT</w:t>
            </w:r>
          </w:p>
          <w:p w:rsidR="00A51813" w:rsidRDefault="00AC6B98" w:rsidP="00AC6B98">
            <w:pPr>
              <w:pStyle w:val="ListParagraph"/>
              <w:numPr>
                <w:ilvl w:val="0"/>
                <w:numId w:val="2"/>
              </w:numPr>
            </w:pPr>
            <w:r>
              <w:t>Computer Science graduate.</w:t>
            </w:r>
          </w:p>
          <w:p w:rsidR="00AC6B98" w:rsidRDefault="00BB4B47" w:rsidP="00AC6B98">
            <w:pPr>
              <w:pStyle w:val="ListParagraph"/>
              <w:numPr>
                <w:ilvl w:val="0"/>
                <w:numId w:val="2"/>
              </w:numPr>
            </w:pPr>
            <w:r>
              <w:t>S</w:t>
            </w:r>
            <w:r w:rsidR="00AC6B98">
              <w:t>trong interest in back-end development.</w:t>
            </w:r>
          </w:p>
          <w:p w:rsidR="00AC6B98" w:rsidRDefault="00BB4B47" w:rsidP="00AC6B98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  <w:r w:rsidR="00AC6B98">
              <w:t>an work with teams as well as individually.</w:t>
            </w:r>
          </w:p>
          <w:p w:rsidR="00AC6B98" w:rsidRDefault="00BB4B47" w:rsidP="00AC6B98">
            <w:pPr>
              <w:pStyle w:val="ListParagraph"/>
              <w:numPr>
                <w:ilvl w:val="0"/>
                <w:numId w:val="2"/>
              </w:numPr>
            </w:pPr>
            <w:r>
              <w:t>O</w:t>
            </w:r>
            <w:r w:rsidR="00AC6B98">
              <w:t>pen to learn anything new if job completion requires it.</w:t>
            </w:r>
          </w:p>
          <w:p w:rsidR="00CB5223" w:rsidRPr="00AC6B98" w:rsidRDefault="00BB4B47" w:rsidP="005D47DE">
            <w:pPr>
              <w:pStyle w:val="ListParagraph"/>
              <w:numPr>
                <w:ilvl w:val="0"/>
                <w:numId w:val="2"/>
              </w:numPr>
            </w:pPr>
            <w:r>
              <w:t>Highly</w:t>
            </w:r>
            <w:r w:rsidR="00AC6B98">
              <w:t xml:space="preserve"> motivated to work for the betterment of the organization as it will groom me too.</w:t>
            </w:r>
          </w:p>
          <w:sdt>
            <w:sdtPr>
              <w:rPr>
                <w:rFonts w:ascii="Arial" w:hAnsi="Arial" w:cs="Arial"/>
              </w:rPr>
              <w:id w:val="-1954003311"/>
              <w:placeholder>
                <w:docPart w:val="996781A37A3F4CABABF7AA86E89DB12F"/>
              </w:placeholder>
              <w:temporary/>
              <w:showingPlcHdr/>
            </w:sdtPr>
            <w:sdtEndPr/>
            <w:sdtContent>
              <w:p w:rsidR="003E7875" w:rsidRPr="003E7875" w:rsidRDefault="006D409C" w:rsidP="003E7875">
                <w:pPr>
                  <w:pStyle w:val="Heading2"/>
                  <w:rPr>
                    <w:rFonts w:ascii="Arial" w:hAnsi="Arial" w:cs="Arial"/>
                  </w:rPr>
                </w:pPr>
                <w:r w:rsidRPr="00AC6B98">
                  <w:rPr>
                    <w:rStyle w:val="Heading2Char"/>
                    <w:rFonts w:ascii="Arial" w:hAnsi="Arial" w:cs="Arial"/>
                    <w:b/>
                  </w:rPr>
                  <w:t>CONTACT</w:t>
                </w:r>
              </w:p>
            </w:sdtContent>
          </w:sdt>
          <w:p w:rsidR="006D409C" w:rsidRDefault="00EB0B17" w:rsidP="00A75FCE">
            <w:pPr>
              <w:pStyle w:val="ContactDetails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111563247"/>
                <w:placeholder>
                  <w:docPart w:val="62425047199946F6922025649AA3A221"/>
                </w:placeholder>
                <w:temporary/>
                <w:showingPlcHdr/>
              </w:sdtPr>
              <w:sdtEndPr/>
              <w:sdtContent>
                <w:r w:rsidR="006D409C" w:rsidRPr="004855D1">
                  <w:rPr>
                    <w:rFonts w:ascii="Arial" w:hAnsi="Arial" w:cs="Arial"/>
                  </w:rPr>
                  <w:t>PHONE:</w:t>
                </w:r>
              </w:sdtContent>
            </w:sdt>
            <w:r w:rsidR="00AC6B98">
              <w:rPr>
                <w:rFonts w:ascii="Arial" w:hAnsi="Arial" w:cs="Arial"/>
              </w:rPr>
              <w:t xml:space="preserve"> </w:t>
            </w:r>
            <w:r w:rsidR="00A51813">
              <w:rPr>
                <w:rFonts w:ascii="Arial" w:hAnsi="Arial" w:cs="Arial"/>
              </w:rPr>
              <w:t>+92-3035050528</w:t>
            </w:r>
          </w:p>
          <w:p w:rsidR="003E7875" w:rsidRDefault="003E7875" w:rsidP="00A75FCE">
            <w:pPr>
              <w:pStyle w:val="ContactDetails"/>
              <w:rPr>
                <w:rFonts w:ascii="Arial" w:hAnsi="Arial" w:cs="Arial"/>
              </w:rPr>
            </w:pPr>
          </w:p>
          <w:p w:rsidR="003E7875" w:rsidRPr="004855D1" w:rsidRDefault="003E7875" w:rsidP="00A75FCE">
            <w:pPr>
              <w:pStyle w:val="ContactDetail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ADDRESS: Mohallah General Iqbal road, </w:t>
            </w:r>
            <w:r w:rsidRPr="003E7875">
              <w:rPr>
                <w:rFonts w:ascii="Arial" w:hAnsi="Arial" w:cs="Arial"/>
              </w:rPr>
              <w:t>near kohti nawab shab</w:t>
            </w:r>
            <w:r>
              <w:rPr>
                <w:rFonts w:ascii="Arial" w:hAnsi="Arial" w:cs="Arial"/>
              </w:rPr>
              <w:t>,</w:t>
            </w:r>
            <w:r w:rsidRPr="003E7875">
              <w:rPr>
                <w:rFonts w:ascii="Arial" w:hAnsi="Arial" w:cs="Arial"/>
              </w:rPr>
              <w:t xml:space="preserve"> Pindi Gheb</w:t>
            </w:r>
            <w:r>
              <w:rPr>
                <w:rFonts w:ascii="Arial" w:hAnsi="Arial" w:cs="Arial"/>
              </w:rPr>
              <w:t>,</w:t>
            </w:r>
            <w:r w:rsidRPr="003E7875">
              <w:rPr>
                <w:rFonts w:ascii="Arial" w:hAnsi="Arial" w:cs="Arial"/>
              </w:rPr>
              <w:t xml:space="preserve"> district Attock</w:t>
            </w:r>
            <w:r>
              <w:rPr>
                <w:rFonts w:ascii="Arial" w:hAnsi="Arial" w:cs="Arial"/>
              </w:rPr>
              <w:t>, Pakistan</w:t>
            </w:r>
          </w:p>
          <w:p w:rsidR="006D409C" w:rsidRPr="004855D1" w:rsidRDefault="006D409C" w:rsidP="005D47DE">
            <w:pPr>
              <w:rPr>
                <w:rFonts w:ascii="Arial" w:hAnsi="Arial" w:cs="Arial"/>
              </w:rPr>
            </w:pPr>
          </w:p>
          <w:p w:rsidR="003E7875" w:rsidRDefault="00EB0B17" w:rsidP="00AC6B98">
            <w:pPr>
              <w:pStyle w:val="ContactDetails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40260293"/>
                <w:placeholder>
                  <w:docPart w:val="D9978938604340A087DA9C632BF89365"/>
                </w:placeholder>
                <w:temporary/>
                <w:showingPlcHdr/>
              </w:sdtPr>
              <w:sdtEndPr/>
              <w:sdtContent>
                <w:r w:rsidR="006D409C" w:rsidRPr="004855D1">
                  <w:rPr>
                    <w:rFonts w:ascii="Arial" w:hAnsi="Arial" w:cs="Arial"/>
                  </w:rPr>
                  <w:t>EMAIL:</w:t>
                </w:r>
              </w:sdtContent>
            </w:sdt>
            <w:r w:rsidR="00AC6B98">
              <w:rPr>
                <w:rFonts w:ascii="Arial" w:hAnsi="Arial" w:cs="Arial"/>
              </w:rPr>
              <w:t xml:space="preserve"> </w:t>
            </w:r>
            <w:hyperlink r:id="rId13" w:history="1">
              <w:r w:rsidR="00A51813" w:rsidRPr="00AC6B98">
                <w:rPr>
                  <w:rStyle w:val="Hyperlink"/>
                  <w:rFonts w:ascii="Arial" w:hAnsi="Arial" w:cs="Arial"/>
                </w:rPr>
                <w:t>mfsiddique11@gmail.com</w:t>
              </w:r>
            </w:hyperlink>
          </w:p>
          <w:p w:rsidR="003E7875" w:rsidRPr="004855D1" w:rsidRDefault="003E7875" w:rsidP="00AC6B98">
            <w:pPr>
              <w:pStyle w:val="ContactDetails"/>
              <w:rPr>
                <w:rFonts w:ascii="Arial" w:hAnsi="Arial" w:cs="Arial"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Pr="004855D1" w:rsidRDefault="006D409C" w:rsidP="00776643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rPr>
                <w:rFonts w:ascii="Arial" w:hAnsi="Arial" w:cs="Arial"/>
              </w:rPr>
              <w:id w:val="1001553383"/>
              <w:placeholder>
                <w:docPart w:val="604E7A0E015144CBB0C43071897BDCF4"/>
              </w:placeholder>
              <w:temporary/>
              <w:showingPlcHdr/>
            </w:sdtPr>
            <w:sdtEndPr/>
            <w:sdtContent>
              <w:p w:rsidR="006D409C" w:rsidRPr="004855D1" w:rsidRDefault="006D409C" w:rsidP="00776643">
                <w:pPr>
                  <w:pStyle w:val="Heading1"/>
                  <w:rPr>
                    <w:rFonts w:ascii="Arial" w:hAnsi="Arial" w:cs="Arial"/>
                    <w:b/>
                  </w:rPr>
                </w:pPr>
                <w:r w:rsidRPr="004855D1">
                  <w:rPr>
                    <w:rFonts w:ascii="Arial" w:hAnsi="Arial" w:cs="Arial"/>
                  </w:rPr>
                  <w:t>WORK EXPERIENCE</w:t>
                </w:r>
              </w:p>
            </w:sdtContent>
          </w:sdt>
        </w:tc>
      </w:tr>
      <w:tr w:rsidR="006D409C" w:rsidRPr="004855D1" w:rsidTr="00A51813">
        <w:trPr>
          <w:trHeight w:val="1329"/>
        </w:trPr>
        <w:tc>
          <w:tcPr>
            <w:tcW w:w="4421" w:type="dxa"/>
            <w:vMerge/>
            <w:vAlign w:val="bottom"/>
          </w:tcPr>
          <w:p w:rsidR="006D409C" w:rsidRPr="004855D1" w:rsidRDefault="006D409C" w:rsidP="00776643">
            <w:pPr>
              <w:ind w:right="0"/>
              <w:rPr>
                <w:rFonts w:ascii="Arial" w:hAnsi="Arial" w:cs="Arial"/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Pr="004855D1" w:rsidRDefault="00F56513" w:rsidP="00776643">
            <w:pPr>
              <w:tabs>
                <w:tab w:val="left" w:pos="990"/>
              </w:tabs>
              <w:rPr>
                <w:rFonts w:ascii="Arial" w:hAnsi="Arial" w:cs="Arial"/>
              </w:rPr>
            </w:pPr>
            <w:r w:rsidRPr="004855D1">
              <w:rPr>
                <w:rFonts w:ascii="Arial" w:hAnsi="Arial" w:cs="Arial"/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5CF83FC8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0qig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CB5223" w:rsidRDefault="00CB5223" w:rsidP="00776643">
            <w:pPr>
              <w:rPr>
                <w:rFonts w:ascii="Arial" w:hAnsi="Arial" w:cs="Arial"/>
                <w:b/>
              </w:rPr>
            </w:pPr>
          </w:p>
          <w:p w:rsidR="006D409C" w:rsidRPr="004855D1" w:rsidRDefault="00E649BC" w:rsidP="0077664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Fiverr</w:t>
            </w:r>
            <w:r w:rsidR="006D409C" w:rsidRPr="004855D1">
              <w:rPr>
                <w:rFonts w:ascii="Arial" w:hAnsi="Arial" w:cs="Arial"/>
                <w:b/>
              </w:rPr>
              <w:t xml:space="preserve"> </w:t>
            </w:r>
            <w:r w:rsidR="006D409C" w:rsidRPr="004855D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Freelancer</w:t>
            </w:r>
          </w:p>
          <w:p w:rsidR="006D409C" w:rsidRPr="004855D1" w:rsidRDefault="00E649BC" w:rsidP="007766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2019</w:t>
            </w:r>
            <w:r w:rsidR="006D409C" w:rsidRPr="004855D1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>present</w:t>
            </w:r>
          </w:p>
          <w:p w:rsidR="00A51813" w:rsidRPr="00A51813" w:rsidRDefault="00E649BC" w:rsidP="00A518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Added Security in </w:t>
            </w:r>
            <w:r w:rsidR="00BB4B47">
              <w:rPr>
                <w:rFonts w:ascii="Arial" w:hAnsi="Arial" w:cs="Arial"/>
              </w:rPr>
              <w:t>PHP</w:t>
            </w:r>
            <w:r>
              <w:rPr>
                <w:rFonts w:ascii="Arial" w:hAnsi="Arial" w:cs="Arial"/>
              </w:rPr>
              <w:t xml:space="preserve"> website.</w:t>
            </w:r>
            <w:r w:rsidR="006D409C" w:rsidRPr="004855D1">
              <w:rPr>
                <w:rFonts w:ascii="Arial" w:hAnsi="Arial" w:cs="Arial"/>
              </w:rPr>
              <w:t xml:space="preserve"> </w:t>
            </w:r>
          </w:p>
        </w:tc>
      </w:tr>
      <w:tr w:rsidR="006D409C" w:rsidRPr="004855D1" w:rsidTr="00F56513">
        <w:trPr>
          <w:trHeight w:val="1080"/>
        </w:trPr>
        <w:tc>
          <w:tcPr>
            <w:tcW w:w="4421" w:type="dxa"/>
            <w:vMerge/>
            <w:vAlign w:val="bottom"/>
          </w:tcPr>
          <w:p w:rsidR="006D409C" w:rsidRPr="004855D1" w:rsidRDefault="006D409C" w:rsidP="00776643">
            <w:pPr>
              <w:ind w:right="0"/>
              <w:rPr>
                <w:rFonts w:ascii="Arial" w:hAnsi="Arial" w:cs="Arial"/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Pr="004855D1" w:rsidRDefault="006D409C" w:rsidP="00776643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p w:rsidR="006D409C" w:rsidRPr="004855D1" w:rsidRDefault="003E7875" w:rsidP="003E7875">
            <w:pPr>
              <w:pStyle w:val="Heading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EDUCATION</w:t>
            </w:r>
          </w:p>
        </w:tc>
      </w:tr>
      <w:tr w:rsidR="006D409C" w:rsidRPr="004855D1" w:rsidTr="00F56513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:rsidR="006D409C" w:rsidRPr="004855D1" w:rsidRDefault="006D409C" w:rsidP="00776643">
            <w:pPr>
              <w:ind w:right="0"/>
              <w:rPr>
                <w:rFonts w:ascii="Arial" w:hAnsi="Arial" w:cs="Arial"/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6D409C" w:rsidRPr="004855D1" w:rsidRDefault="00F56513" w:rsidP="00776643">
            <w:pPr>
              <w:tabs>
                <w:tab w:val="left" w:pos="990"/>
              </w:tabs>
              <w:rPr>
                <w:rFonts w:ascii="Arial" w:hAnsi="Arial" w:cs="Arial"/>
              </w:rPr>
            </w:pPr>
            <w:r w:rsidRPr="004855D1">
              <w:rPr>
                <w:rFonts w:ascii="Arial" w:hAnsi="Arial" w:cs="Arial"/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shape w14:anchorId="5CF83FC8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oUn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GnuhSe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  <w:vAlign w:val="bottom"/>
          </w:tcPr>
          <w:p w:rsidR="006D409C" w:rsidRPr="004855D1" w:rsidRDefault="00BC0676" w:rsidP="00776643">
            <w:pPr>
              <w:rPr>
                <w:rFonts w:ascii="Arial" w:hAnsi="Arial" w:cs="Arial"/>
                <w:b/>
              </w:rPr>
            </w:pPr>
            <w:r w:rsidRPr="00BC0676">
              <w:rPr>
                <w:rFonts w:ascii="Arial" w:hAnsi="Arial" w:cs="Arial"/>
                <w:b/>
                <w:noProof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-3886200</wp:posOffset>
                      </wp:positionH>
                      <wp:positionV relativeFrom="paragraph">
                        <wp:posOffset>-3175</wp:posOffset>
                      </wp:positionV>
                      <wp:extent cx="3743325" cy="3429000"/>
                      <wp:effectExtent l="0" t="0" r="28575" b="190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3325" cy="3429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0676" w:rsidRPr="00BC0676" w:rsidRDefault="00BC0676" w:rsidP="00BC0676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BC0676">
                                    <w:rPr>
                                      <w:rFonts w:ascii="Arial" w:hAnsi="Arial" w:cs="Arial"/>
                                      <w:b/>
                                    </w:rPr>
                                    <w:t>C</w:t>
                                  </w:r>
                                  <w:r w:rsidR="00BB4B47">
                                    <w:rPr>
                                      <w:rFonts w:ascii="Arial" w:hAnsi="Arial" w:cs="Arial"/>
                                      <w:b/>
                                    </w:rPr>
                                    <w:t>OMSATS</w:t>
                                  </w:r>
                                  <w:r w:rsidRPr="00BC0676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University Islamabad (Wah campus).</w:t>
                                  </w:r>
                                </w:p>
                                <w:p w:rsidR="00BC0676" w:rsidRPr="00BC0676" w:rsidRDefault="00BC0676" w:rsidP="00BC0676">
                                  <w:pPr>
                                    <w:pStyle w:val="Date"/>
                                  </w:pPr>
                                  <w:r>
                                    <w:t>February 2015</w:t>
                                  </w:r>
                                  <w:r w:rsidRPr="00036450">
                                    <w:t xml:space="preserve"> </w:t>
                                  </w:r>
                                  <w:r>
                                    <w:t>–</w:t>
                                  </w:r>
                                  <w:r w:rsidRPr="00036450">
                                    <w:t xml:space="preserve"> </w:t>
                                  </w:r>
                                  <w:r>
                                    <w:t>January 2019</w:t>
                                  </w:r>
                                </w:p>
                                <w:p w:rsidR="00BC0676" w:rsidRDefault="00BC0676" w:rsidP="00BC0676">
                                  <w:r w:rsidRPr="00BC0676">
                                    <w:t xml:space="preserve">I have done following projects at university level: </w:t>
                                  </w:r>
                                </w:p>
                                <w:p w:rsidR="00BB4B47" w:rsidRDefault="00BB4B47" w:rsidP="00BB4B47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 w:rsidRPr="00BC0676">
                                    <w:rPr>
                                      <w:b/>
                                    </w:rPr>
                                    <w:t>FYP:</w:t>
                                  </w:r>
                                  <w:r w:rsidRPr="00BC0676">
                                    <w:t xml:space="preserve"> Holy Quran content verification system. (Django/python</w:t>
                                  </w:r>
                                  <w:r>
                                    <w:t>),(Audio verification),(Image verification),(Text verification)</w:t>
                                  </w:r>
                                </w:p>
                                <w:p w:rsidR="00BC0676" w:rsidRDefault="00BC0676" w:rsidP="00BC067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 w:rsidRPr="00BC0676">
                                    <w:t xml:space="preserve">Bank ATM Software (first semester). </w:t>
                                  </w:r>
                                </w:p>
                                <w:p w:rsidR="00BC0676" w:rsidRDefault="00BC0676" w:rsidP="00BC067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 w:rsidRPr="00BC0676">
                                    <w:t>Scrabble</w:t>
                                  </w:r>
                                  <w:r>
                                    <w:t xml:space="preserve"> by object oriented C++ </w:t>
                                  </w:r>
                                  <w:r w:rsidRPr="00BC0676">
                                    <w:t xml:space="preserve">(2nd semester). </w:t>
                                  </w:r>
                                </w:p>
                                <w:p w:rsidR="00BC0676" w:rsidRDefault="00BC0676" w:rsidP="00BC067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Scrabble in C</w:t>
                                  </w:r>
                                  <w:r w:rsidRPr="00BC0676">
                                    <w:t xml:space="preserve">++ data structures (3rd semester). </w:t>
                                  </w:r>
                                </w:p>
                                <w:p w:rsidR="00BC0676" w:rsidRDefault="00BC0676" w:rsidP="00BC067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 w:rsidRPr="00BC0676">
                                    <w:t>Management System (4th semester).</w:t>
                                  </w:r>
                                </w:p>
                                <w:p w:rsidR="00BC0676" w:rsidRDefault="00BC0676" w:rsidP="00BC067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 w:rsidRPr="00BC0676">
                                    <w:t>Ecommerce Website (5th semester).</w:t>
                                  </w:r>
                                </w:p>
                                <w:p w:rsidR="00BC0676" w:rsidRDefault="00BC0676" w:rsidP="00BC067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M</w:t>
                                  </w:r>
                                  <w:r w:rsidRPr="00BC0676">
                                    <w:t xml:space="preserve">achine learning </w:t>
                                  </w:r>
                                  <w:proofErr w:type="spellStart"/>
                                  <w:r w:rsidR="00BB4B47">
                                    <w:t>projet</w:t>
                                  </w:r>
                                  <w:proofErr w:type="spellEnd"/>
                                  <w:r w:rsidR="00BB4B47">
                                    <w:t xml:space="preserve"> </w:t>
                                  </w:r>
                                  <w:bookmarkStart w:id="0" w:name="_GoBack"/>
                                  <w:bookmarkEnd w:id="0"/>
                                  <w:r w:rsidRPr="00BC0676">
                                    <w:t>(6th semester).</w:t>
                                  </w:r>
                                </w:p>
                                <w:p w:rsidR="00BC0676" w:rsidRDefault="00BC0676" w:rsidP="00BC0676"/>
                                <w:p w:rsidR="00BC0676" w:rsidRPr="00036450" w:rsidRDefault="00BC0676" w:rsidP="00BC0676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BC0676">
                                    <w:rPr>
                                      <w:b/>
                                    </w:rPr>
                                    <w:t>Fauji</w:t>
                                  </w:r>
                                  <w:proofErr w:type="spellEnd"/>
                                  <w:r w:rsidRPr="00BC0676">
                                    <w:rPr>
                                      <w:b/>
                                    </w:rPr>
                                    <w:t xml:space="preserve"> Foundation Higher Secondary School </w:t>
                                  </w:r>
                                  <w:proofErr w:type="spellStart"/>
                                  <w:r w:rsidRPr="00BC0676">
                                    <w:rPr>
                                      <w:b/>
                                    </w:rPr>
                                    <w:t>Pindi</w:t>
                                  </w:r>
                                  <w:proofErr w:type="spellEnd"/>
                                  <w:r w:rsidRPr="00BC0676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C0676">
                                    <w:rPr>
                                      <w:b/>
                                    </w:rPr>
                                    <w:t>Gheb</w:t>
                                  </w:r>
                                  <w:proofErr w:type="spellEnd"/>
                                </w:p>
                                <w:p w:rsidR="00BC0676" w:rsidRPr="00036450" w:rsidRDefault="00BC0676" w:rsidP="00BC0676">
                                  <w:pPr>
                                    <w:pStyle w:val="Date"/>
                                  </w:pPr>
                                  <w:r>
                                    <w:t>2012</w:t>
                                  </w:r>
                                  <w:r w:rsidRPr="00036450">
                                    <w:t xml:space="preserve"> </w:t>
                                  </w:r>
                                  <w:r>
                                    <w:t>–</w:t>
                                  </w:r>
                                  <w:r w:rsidRPr="00036450">
                                    <w:t xml:space="preserve"> </w:t>
                                  </w:r>
                                  <w:r>
                                    <w:t>2014</w:t>
                                  </w:r>
                                </w:p>
                                <w:p w:rsidR="00BC0676" w:rsidRDefault="00BC0676" w:rsidP="00BC067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 w:rsidRPr="00BC0676">
                                    <w:t>HSSC Pre-Engineering</w:t>
                                  </w:r>
                                </w:p>
                                <w:p w:rsidR="00BC0676" w:rsidRDefault="00BC0676" w:rsidP="00BC0676"/>
                                <w:p w:rsidR="00BC0676" w:rsidRPr="00036450" w:rsidRDefault="00BC0676" w:rsidP="00BC0676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BC0676">
                                    <w:rPr>
                                      <w:b/>
                                    </w:rPr>
                                    <w:t>Fauji</w:t>
                                  </w:r>
                                  <w:proofErr w:type="spellEnd"/>
                                  <w:r w:rsidRPr="00BC0676">
                                    <w:rPr>
                                      <w:b/>
                                    </w:rPr>
                                    <w:t xml:space="preserve"> Foundation Higher Secondary School </w:t>
                                  </w:r>
                                  <w:proofErr w:type="spellStart"/>
                                  <w:r w:rsidRPr="00BC0676">
                                    <w:rPr>
                                      <w:b/>
                                    </w:rPr>
                                    <w:t>Pindi</w:t>
                                  </w:r>
                                  <w:proofErr w:type="spellEnd"/>
                                  <w:r w:rsidRPr="00BC0676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C0676">
                                    <w:rPr>
                                      <w:b/>
                                    </w:rPr>
                                    <w:t>Gheb</w:t>
                                  </w:r>
                                  <w:proofErr w:type="spellEnd"/>
                                </w:p>
                                <w:p w:rsidR="00BC0676" w:rsidRDefault="00BC0676" w:rsidP="00BC0676">
                                  <w:pPr>
                                    <w:pStyle w:val="Date"/>
                                  </w:pPr>
                                  <w:r>
                                    <w:t>2010</w:t>
                                  </w:r>
                                  <w:r w:rsidRPr="00036450">
                                    <w:t xml:space="preserve"> </w:t>
                                  </w:r>
                                  <w:r>
                                    <w:t>–</w:t>
                                  </w:r>
                                  <w:r w:rsidRPr="00036450">
                                    <w:t xml:space="preserve"> </w:t>
                                  </w:r>
                                  <w:r>
                                    <w:t>2012</w:t>
                                  </w:r>
                                </w:p>
                                <w:p w:rsidR="00BC0676" w:rsidRPr="00BC0676" w:rsidRDefault="00BC0676" w:rsidP="00BC0676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 w:rsidRPr="00BC0676">
                                    <w:t xml:space="preserve">SSC </w:t>
                                  </w:r>
                                  <w:r>
                                    <w:t>Science</w:t>
                                  </w:r>
                                </w:p>
                                <w:p w:rsidR="00BC0676" w:rsidRDefault="00BC0676" w:rsidP="00BC067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margin-left:-306pt;margin-top:-.25pt;width:294.75pt;height:27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" strokecolor="white [3212]">
                      <v:textbox>
                        <w:txbxContent>
                          <w:p w:rsidR="00BC0676" w:rsidRPr="00BC0676" w:rsidRDefault="00BC0676" w:rsidP="00BC067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C0676">
                              <w:rPr>
                                <w:rFonts w:ascii="Arial" w:hAnsi="Arial" w:cs="Arial"/>
                                <w:b/>
                              </w:rPr>
                              <w:t>C</w:t>
                            </w:r>
                            <w:r w:rsidR="00BB4B47">
                              <w:rPr>
                                <w:rFonts w:ascii="Arial" w:hAnsi="Arial" w:cs="Arial"/>
                                <w:b/>
                              </w:rPr>
                              <w:t>OMSATS</w:t>
                            </w:r>
                            <w:r w:rsidRPr="00BC0676">
                              <w:rPr>
                                <w:rFonts w:ascii="Arial" w:hAnsi="Arial" w:cs="Arial"/>
                                <w:b/>
                              </w:rPr>
                              <w:t xml:space="preserve"> University Islamabad (Wah campus).</w:t>
                            </w:r>
                          </w:p>
                          <w:p w:rsidR="00BC0676" w:rsidRPr="00BC0676" w:rsidRDefault="00BC0676" w:rsidP="00BC0676">
                            <w:pPr>
                              <w:pStyle w:val="Date"/>
                            </w:pPr>
                            <w:r>
                              <w:t>February 2015</w:t>
                            </w:r>
                            <w:r w:rsidRPr="00036450">
                              <w:t xml:space="preserve"> </w:t>
                            </w:r>
                            <w:r>
                              <w:t>–</w:t>
                            </w:r>
                            <w:r w:rsidRPr="00036450">
                              <w:t xml:space="preserve"> </w:t>
                            </w:r>
                            <w:r>
                              <w:t>January 2019</w:t>
                            </w:r>
                          </w:p>
                          <w:p w:rsidR="00BC0676" w:rsidRDefault="00BC0676" w:rsidP="00BC0676">
                            <w:r w:rsidRPr="00BC0676">
                              <w:t xml:space="preserve">I have done following projects at university level: </w:t>
                            </w:r>
                          </w:p>
                          <w:p w:rsidR="00BB4B47" w:rsidRDefault="00BB4B47" w:rsidP="00BB4B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BC0676">
                              <w:rPr>
                                <w:b/>
                              </w:rPr>
                              <w:t>FYP:</w:t>
                            </w:r>
                            <w:r w:rsidRPr="00BC0676">
                              <w:t xml:space="preserve"> Holy Quran content verification system. (Django/python</w:t>
                            </w:r>
                            <w:r>
                              <w:t>),(Audio verification),(Image verification),(Text verification)</w:t>
                            </w:r>
                          </w:p>
                          <w:p w:rsidR="00BC0676" w:rsidRDefault="00BC0676" w:rsidP="00BC06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BC0676">
                              <w:t xml:space="preserve">Bank ATM Software (first semester). </w:t>
                            </w:r>
                          </w:p>
                          <w:p w:rsidR="00BC0676" w:rsidRDefault="00BC0676" w:rsidP="00BC06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BC0676">
                              <w:t>Scrabble</w:t>
                            </w:r>
                            <w:r>
                              <w:t xml:space="preserve"> by object oriented C++ </w:t>
                            </w:r>
                            <w:r w:rsidRPr="00BC0676">
                              <w:t xml:space="preserve">(2nd semester). </w:t>
                            </w:r>
                          </w:p>
                          <w:p w:rsidR="00BC0676" w:rsidRDefault="00BC0676" w:rsidP="00BC06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Scrabble in C</w:t>
                            </w:r>
                            <w:r w:rsidRPr="00BC0676">
                              <w:t xml:space="preserve">++ data structures (3rd semester). </w:t>
                            </w:r>
                          </w:p>
                          <w:p w:rsidR="00BC0676" w:rsidRDefault="00BC0676" w:rsidP="00BC06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BC0676">
                              <w:t>Management System (4th semester).</w:t>
                            </w:r>
                          </w:p>
                          <w:p w:rsidR="00BC0676" w:rsidRDefault="00BC0676" w:rsidP="00BC06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BC0676">
                              <w:t>Ecommerce Website (5th semester).</w:t>
                            </w:r>
                          </w:p>
                          <w:p w:rsidR="00BC0676" w:rsidRDefault="00BC0676" w:rsidP="00BC06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</w:t>
                            </w:r>
                            <w:r w:rsidRPr="00BC0676">
                              <w:t xml:space="preserve">achine learning </w:t>
                            </w:r>
                            <w:proofErr w:type="spellStart"/>
                            <w:r w:rsidR="00BB4B47">
                              <w:t>projet</w:t>
                            </w:r>
                            <w:proofErr w:type="spellEnd"/>
                            <w:r w:rsidR="00BB4B47">
                              <w:t xml:space="preserve"> </w:t>
                            </w:r>
                            <w:bookmarkStart w:id="1" w:name="_GoBack"/>
                            <w:bookmarkEnd w:id="1"/>
                            <w:r w:rsidRPr="00BC0676">
                              <w:t>(6th semester).</w:t>
                            </w:r>
                          </w:p>
                          <w:p w:rsidR="00BC0676" w:rsidRDefault="00BC0676" w:rsidP="00BC0676"/>
                          <w:p w:rsidR="00BC0676" w:rsidRPr="00036450" w:rsidRDefault="00BC0676" w:rsidP="00BC067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BC0676">
                              <w:rPr>
                                <w:b/>
                              </w:rPr>
                              <w:t>Fauji</w:t>
                            </w:r>
                            <w:proofErr w:type="spellEnd"/>
                            <w:r w:rsidRPr="00BC0676">
                              <w:rPr>
                                <w:b/>
                              </w:rPr>
                              <w:t xml:space="preserve"> Foundation Higher Secondary School </w:t>
                            </w:r>
                            <w:proofErr w:type="spellStart"/>
                            <w:r w:rsidRPr="00BC0676">
                              <w:rPr>
                                <w:b/>
                              </w:rPr>
                              <w:t>Pindi</w:t>
                            </w:r>
                            <w:proofErr w:type="spellEnd"/>
                            <w:r w:rsidRPr="00BC0676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BC0676">
                              <w:rPr>
                                <w:b/>
                              </w:rPr>
                              <w:t>Gheb</w:t>
                            </w:r>
                            <w:proofErr w:type="spellEnd"/>
                          </w:p>
                          <w:p w:rsidR="00BC0676" w:rsidRPr="00036450" w:rsidRDefault="00BC0676" w:rsidP="00BC0676">
                            <w:pPr>
                              <w:pStyle w:val="Date"/>
                            </w:pPr>
                            <w:r>
                              <w:t>2012</w:t>
                            </w:r>
                            <w:r w:rsidRPr="00036450">
                              <w:t xml:space="preserve"> </w:t>
                            </w:r>
                            <w:r>
                              <w:t>–</w:t>
                            </w:r>
                            <w:r w:rsidRPr="00036450">
                              <w:t xml:space="preserve"> </w:t>
                            </w:r>
                            <w:r>
                              <w:t>2014</w:t>
                            </w:r>
                          </w:p>
                          <w:p w:rsidR="00BC0676" w:rsidRDefault="00BC0676" w:rsidP="00BC06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BC0676">
                              <w:t>HSSC Pre-Engineering</w:t>
                            </w:r>
                          </w:p>
                          <w:p w:rsidR="00BC0676" w:rsidRDefault="00BC0676" w:rsidP="00BC0676"/>
                          <w:p w:rsidR="00BC0676" w:rsidRPr="00036450" w:rsidRDefault="00BC0676" w:rsidP="00BC067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BC0676">
                              <w:rPr>
                                <w:b/>
                              </w:rPr>
                              <w:t>Fauji</w:t>
                            </w:r>
                            <w:proofErr w:type="spellEnd"/>
                            <w:r w:rsidRPr="00BC0676">
                              <w:rPr>
                                <w:b/>
                              </w:rPr>
                              <w:t xml:space="preserve"> Foundation Higher Secondary School </w:t>
                            </w:r>
                            <w:proofErr w:type="spellStart"/>
                            <w:r w:rsidRPr="00BC0676">
                              <w:rPr>
                                <w:b/>
                              </w:rPr>
                              <w:t>Pindi</w:t>
                            </w:r>
                            <w:proofErr w:type="spellEnd"/>
                            <w:r w:rsidRPr="00BC0676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BC0676">
                              <w:rPr>
                                <w:b/>
                              </w:rPr>
                              <w:t>Gheb</w:t>
                            </w:r>
                            <w:proofErr w:type="spellEnd"/>
                          </w:p>
                          <w:p w:rsidR="00BC0676" w:rsidRDefault="00BC0676" w:rsidP="00BC0676">
                            <w:pPr>
                              <w:pStyle w:val="Date"/>
                            </w:pPr>
                            <w:r>
                              <w:t>2010</w:t>
                            </w:r>
                            <w:r w:rsidRPr="00036450">
                              <w:t xml:space="preserve"> </w:t>
                            </w:r>
                            <w:r>
                              <w:t>–</w:t>
                            </w:r>
                            <w:r w:rsidRPr="00036450">
                              <w:t xml:space="preserve"> </w:t>
                            </w:r>
                            <w:r>
                              <w:t>2012</w:t>
                            </w:r>
                          </w:p>
                          <w:p w:rsidR="00BC0676" w:rsidRPr="00BC0676" w:rsidRDefault="00BC0676" w:rsidP="00BC06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BC0676">
                              <w:t xml:space="preserve">SSC </w:t>
                            </w:r>
                            <w:r>
                              <w:t>Science</w:t>
                            </w:r>
                          </w:p>
                          <w:p w:rsidR="00BC0676" w:rsidRDefault="00BC0676" w:rsidP="00BC0676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153B84" w:rsidRPr="004855D1" w:rsidRDefault="00153B84" w:rsidP="00BC0676">
      <w:pPr>
        <w:rPr>
          <w:rFonts w:ascii="Arial" w:hAnsi="Arial" w:cs="Arial"/>
        </w:rPr>
      </w:pPr>
    </w:p>
    <w:sectPr w:rsidR="00153B84" w:rsidRPr="004855D1" w:rsidSect="00F56513">
      <w:headerReference w:type="default" r:id="rId14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B17" w:rsidRDefault="00EB0B17" w:rsidP="00C51CF5">
      <w:r>
        <w:separator/>
      </w:r>
    </w:p>
  </w:endnote>
  <w:endnote w:type="continuationSeparator" w:id="0">
    <w:p w:rsidR="00EB0B17" w:rsidRDefault="00EB0B17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B17" w:rsidRDefault="00EB0B17" w:rsidP="00C51CF5">
      <w:r>
        <w:separator/>
      </w:r>
    </w:p>
  </w:footnote>
  <w:footnote w:type="continuationSeparator" w:id="0">
    <w:p w:rsidR="00EB0B17" w:rsidRDefault="00EB0B17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CF5" w:rsidRDefault="00F5651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7561D85C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EF40FA7"/>
    <w:multiLevelType w:val="hybridMultilevel"/>
    <w:tmpl w:val="49187D36"/>
    <w:lvl w:ilvl="0" w:tplc="665AF8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032D8"/>
    <w:multiLevelType w:val="hybridMultilevel"/>
    <w:tmpl w:val="8F1CA08A"/>
    <w:lvl w:ilvl="0" w:tplc="00DC6434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SpellingErrors/>
  <w:hideGrammaticalError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102"/>
    <w:rsid w:val="000521EF"/>
    <w:rsid w:val="000A545F"/>
    <w:rsid w:val="000F3BEA"/>
    <w:rsid w:val="0010314C"/>
    <w:rsid w:val="00153B84"/>
    <w:rsid w:val="00196AAB"/>
    <w:rsid w:val="001A4D1A"/>
    <w:rsid w:val="001B0B3D"/>
    <w:rsid w:val="003069A1"/>
    <w:rsid w:val="003B0DB8"/>
    <w:rsid w:val="003E7875"/>
    <w:rsid w:val="00431999"/>
    <w:rsid w:val="00443E2D"/>
    <w:rsid w:val="004855D1"/>
    <w:rsid w:val="005616D0"/>
    <w:rsid w:val="00572086"/>
    <w:rsid w:val="00597871"/>
    <w:rsid w:val="005D47DE"/>
    <w:rsid w:val="005F364E"/>
    <w:rsid w:val="0062123A"/>
    <w:rsid w:val="00635EF0"/>
    <w:rsid w:val="00646E75"/>
    <w:rsid w:val="00663587"/>
    <w:rsid w:val="006971B1"/>
    <w:rsid w:val="006D409C"/>
    <w:rsid w:val="007503EB"/>
    <w:rsid w:val="00760C1C"/>
    <w:rsid w:val="00776643"/>
    <w:rsid w:val="00797579"/>
    <w:rsid w:val="007D0F5B"/>
    <w:rsid w:val="00882E29"/>
    <w:rsid w:val="008F290E"/>
    <w:rsid w:val="00942045"/>
    <w:rsid w:val="00964B9F"/>
    <w:rsid w:val="009A58CA"/>
    <w:rsid w:val="009F215D"/>
    <w:rsid w:val="00A51813"/>
    <w:rsid w:val="00A73BCA"/>
    <w:rsid w:val="00A75FCE"/>
    <w:rsid w:val="00AC5509"/>
    <w:rsid w:val="00AC6B98"/>
    <w:rsid w:val="00AF4EA4"/>
    <w:rsid w:val="00B0669D"/>
    <w:rsid w:val="00B90CEF"/>
    <w:rsid w:val="00B95D4D"/>
    <w:rsid w:val="00BB4B47"/>
    <w:rsid w:val="00BC0676"/>
    <w:rsid w:val="00C51CF5"/>
    <w:rsid w:val="00C93D20"/>
    <w:rsid w:val="00CA407F"/>
    <w:rsid w:val="00CB5223"/>
    <w:rsid w:val="00D00A30"/>
    <w:rsid w:val="00D8438A"/>
    <w:rsid w:val="00D94102"/>
    <w:rsid w:val="00DC71AE"/>
    <w:rsid w:val="00E55D74"/>
    <w:rsid w:val="00E649BC"/>
    <w:rsid w:val="00E774C3"/>
    <w:rsid w:val="00E8541C"/>
    <w:rsid w:val="00EB0B17"/>
    <w:rsid w:val="00F56513"/>
    <w:rsid w:val="00F83E19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BalloonText">
    <w:name w:val="Balloon Text"/>
    <w:basedOn w:val="Normal"/>
    <w:link w:val="BalloonTextChar"/>
    <w:uiPriority w:val="99"/>
    <w:semiHidden/>
    <w:unhideWhenUsed/>
    <w:rsid w:val="009A58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8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BalloonText">
    <w:name w:val="Balloon Text"/>
    <w:basedOn w:val="Normal"/>
    <w:link w:val="BalloonTextChar"/>
    <w:uiPriority w:val="99"/>
    <w:semiHidden/>
    <w:unhideWhenUsed/>
    <w:rsid w:val="009A58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8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file:///C:\Users\Faizan\Desktop\mfsiddique11@gmail.com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izan\AppData\Roaming\Microsoft\Templates\Green%20cub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6781A37A3F4CABABF7AA86E89DB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99FBF-D828-44EC-89E9-2DD517368528}"/>
      </w:docPartPr>
      <w:docPartBody>
        <w:p w:rsidR="00DB31DF" w:rsidRDefault="00535D3A">
          <w:pPr>
            <w:pStyle w:val="996781A37A3F4CABABF7AA86E89DB12F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62425047199946F6922025649AA3A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25488-19C1-43AD-B425-7F7C24FB5CB1}"/>
      </w:docPartPr>
      <w:docPartBody>
        <w:p w:rsidR="00DB31DF" w:rsidRDefault="00535D3A">
          <w:pPr>
            <w:pStyle w:val="62425047199946F6922025649AA3A221"/>
          </w:pPr>
          <w:r w:rsidRPr="004D3011">
            <w:t>PHONE:</w:t>
          </w:r>
        </w:p>
      </w:docPartBody>
    </w:docPart>
    <w:docPart>
      <w:docPartPr>
        <w:name w:val="D9978938604340A087DA9C632BF89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CA849-9455-469C-9403-E5C398160C5E}"/>
      </w:docPartPr>
      <w:docPartBody>
        <w:p w:rsidR="00DB31DF" w:rsidRDefault="00535D3A">
          <w:pPr>
            <w:pStyle w:val="D9978938604340A087DA9C632BF89365"/>
          </w:pPr>
          <w:r w:rsidRPr="004D3011">
            <w:t>EMAIL:</w:t>
          </w:r>
        </w:p>
      </w:docPartBody>
    </w:docPart>
    <w:docPart>
      <w:docPartPr>
        <w:name w:val="604E7A0E015144CBB0C43071897BD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20857-368A-4C0A-8612-3ADE05554336}"/>
      </w:docPartPr>
      <w:docPartBody>
        <w:p w:rsidR="00DB31DF" w:rsidRDefault="00535D3A">
          <w:pPr>
            <w:pStyle w:val="604E7A0E015144CBB0C43071897BDCF4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9D1"/>
    <w:rsid w:val="0032226E"/>
    <w:rsid w:val="00535D3A"/>
    <w:rsid w:val="00DB31DF"/>
    <w:rsid w:val="00E5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E509D1"/>
    <w:pPr>
      <w:keepNext/>
      <w:keepLines/>
      <w:pBdr>
        <w:bottom w:val="single" w:sz="8" w:space="1" w:color="4F81BD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9FC40329374372B6696DDBA80412B5">
    <w:name w:val="399FC40329374372B6696DDBA80412B5"/>
  </w:style>
  <w:style w:type="paragraph" w:customStyle="1" w:styleId="BDE1CB57DA7C46C69933AA67A89B0158">
    <w:name w:val="BDE1CB57DA7C46C69933AA67A89B0158"/>
  </w:style>
  <w:style w:type="paragraph" w:customStyle="1" w:styleId="D8954A0D6D86460091CCB49D1DFCFB50">
    <w:name w:val="D8954A0D6D86460091CCB49D1DFCFB50"/>
  </w:style>
  <w:style w:type="paragraph" w:customStyle="1" w:styleId="76EFB16E93B24626BA5FB1B9ECC16FCD">
    <w:name w:val="76EFB16E93B24626BA5FB1B9ECC16FCD"/>
  </w:style>
  <w:style w:type="paragraph" w:customStyle="1" w:styleId="32A4AB62AAEC4ADEA9BCCF1944537DE8">
    <w:name w:val="32A4AB62AAEC4ADEA9BCCF1944537DE8"/>
  </w:style>
  <w:style w:type="paragraph" w:customStyle="1" w:styleId="20073A87B6F2449FB233064B7BE73ABF">
    <w:name w:val="20073A87B6F2449FB233064B7BE73ABF"/>
  </w:style>
  <w:style w:type="paragraph" w:customStyle="1" w:styleId="D30F000A28714AD1829C0E2DBBEC2B19">
    <w:name w:val="D30F000A28714AD1829C0E2DBBEC2B19"/>
  </w:style>
  <w:style w:type="paragraph" w:customStyle="1" w:styleId="EC8848E0D60A402DA77D379C349BB3EB">
    <w:name w:val="EC8848E0D60A402DA77D379C349BB3EB"/>
  </w:style>
  <w:style w:type="paragraph" w:customStyle="1" w:styleId="D4B0A79BD78249D9B61838B712F2528B">
    <w:name w:val="D4B0A79BD78249D9B61838B712F2528B"/>
  </w:style>
  <w:style w:type="paragraph" w:customStyle="1" w:styleId="94886FC93D234E0F9B5FEA2E834A9A28">
    <w:name w:val="94886FC93D234E0F9B5FEA2E834A9A28"/>
  </w:style>
  <w:style w:type="paragraph" w:customStyle="1" w:styleId="CEE088E703BC45DF92C858924C51F70C">
    <w:name w:val="CEE088E703BC45DF92C858924C51F70C"/>
  </w:style>
  <w:style w:type="paragraph" w:customStyle="1" w:styleId="7A0F60A099C9427B9A3BA50EE1471563">
    <w:name w:val="7A0F60A099C9427B9A3BA50EE1471563"/>
  </w:style>
  <w:style w:type="character" w:customStyle="1" w:styleId="Heading2Char">
    <w:name w:val="Heading 2 Char"/>
    <w:basedOn w:val="DefaultParagraphFont"/>
    <w:link w:val="Heading2"/>
    <w:uiPriority w:val="9"/>
    <w:rsid w:val="00E509D1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paragraph" w:customStyle="1" w:styleId="996781A37A3F4CABABF7AA86E89DB12F">
    <w:name w:val="996781A37A3F4CABABF7AA86E89DB12F"/>
  </w:style>
  <w:style w:type="paragraph" w:customStyle="1" w:styleId="62425047199946F6922025649AA3A221">
    <w:name w:val="62425047199946F6922025649AA3A221"/>
  </w:style>
  <w:style w:type="paragraph" w:customStyle="1" w:styleId="B86E8DFD9F844386A9A42EB2849BBCB7">
    <w:name w:val="B86E8DFD9F844386A9A42EB2849BBCB7"/>
  </w:style>
  <w:style w:type="paragraph" w:customStyle="1" w:styleId="0DFA5510812A442FB9D9DA9053007B2D">
    <w:name w:val="0DFA5510812A442FB9D9DA9053007B2D"/>
  </w:style>
  <w:style w:type="paragraph" w:customStyle="1" w:styleId="681F9BA28B834234BCB67A1A0409E700">
    <w:name w:val="681F9BA28B834234BCB67A1A0409E700"/>
  </w:style>
  <w:style w:type="paragraph" w:customStyle="1" w:styleId="D9978938604340A087DA9C632BF89365">
    <w:name w:val="D9978938604340A087DA9C632BF89365"/>
  </w:style>
  <w:style w:type="character" w:styleId="Hyperlink">
    <w:name w:val="Hyperlink"/>
    <w:basedOn w:val="DefaultParagraphFont"/>
    <w:uiPriority w:val="99"/>
    <w:unhideWhenUsed/>
    <w:rsid w:val="00E509D1"/>
    <w:rPr>
      <w:color w:val="C0504D" w:themeColor="accent2"/>
      <w:u w:val="single"/>
    </w:rPr>
  </w:style>
  <w:style w:type="paragraph" w:customStyle="1" w:styleId="277D8F2A319743B5812D88A5090ADD06">
    <w:name w:val="277D8F2A319743B5812D88A5090ADD06"/>
  </w:style>
  <w:style w:type="paragraph" w:customStyle="1" w:styleId="604E7A0E015144CBB0C43071897BDCF4">
    <w:name w:val="604E7A0E015144CBB0C43071897BDCF4"/>
  </w:style>
  <w:style w:type="paragraph" w:customStyle="1" w:styleId="3AF0F3568D7F4BB1808CEA06AFA4A3ED">
    <w:name w:val="3AF0F3568D7F4BB1808CEA06AFA4A3ED"/>
  </w:style>
  <w:style w:type="paragraph" w:customStyle="1" w:styleId="2B2FE09062EA4EC197A86BC1319518CB">
    <w:name w:val="2B2FE09062EA4EC197A86BC1319518CB"/>
  </w:style>
  <w:style w:type="paragraph" w:customStyle="1" w:styleId="BD746AC3B07642B78D21F2ED07665CB3">
    <w:name w:val="BD746AC3B07642B78D21F2ED07665CB3"/>
  </w:style>
  <w:style w:type="paragraph" w:customStyle="1" w:styleId="5D2472ED3BAE40ECB4CF30F6B4FB99CF">
    <w:name w:val="5D2472ED3BAE40ECB4CF30F6B4FB99CF"/>
  </w:style>
  <w:style w:type="paragraph" w:customStyle="1" w:styleId="2288C1A53FC54B54B17A873144C2E088">
    <w:name w:val="2288C1A53FC54B54B17A873144C2E088"/>
  </w:style>
  <w:style w:type="paragraph" w:customStyle="1" w:styleId="2094C84A45DE4492B720CA68B665A211">
    <w:name w:val="2094C84A45DE4492B720CA68B665A211"/>
  </w:style>
  <w:style w:type="paragraph" w:customStyle="1" w:styleId="01BA47C4D8E044C1BC83FAFCC60DC873">
    <w:name w:val="01BA47C4D8E044C1BC83FAFCC60DC873"/>
  </w:style>
  <w:style w:type="paragraph" w:customStyle="1" w:styleId="0AA8AEBD82514F6EABDC7394D5CA8D85">
    <w:name w:val="0AA8AEBD82514F6EABDC7394D5CA8D85"/>
  </w:style>
  <w:style w:type="paragraph" w:customStyle="1" w:styleId="1D1AB0645B3243FB9CBE28073C312121">
    <w:name w:val="1D1AB0645B3243FB9CBE28073C312121"/>
  </w:style>
  <w:style w:type="paragraph" w:customStyle="1" w:styleId="B869C5E7563343B0A24510EDAC4A29E7">
    <w:name w:val="B869C5E7563343B0A24510EDAC4A29E7"/>
  </w:style>
  <w:style w:type="paragraph" w:customStyle="1" w:styleId="381DB4C44EB94AE2A0E5E5B172C6B5C6">
    <w:name w:val="381DB4C44EB94AE2A0E5E5B172C6B5C6"/>
  </w:style>
  <w:style w:type="paragraph" w:customStyle="1" w:styleId="E653007EEBD9405580766328969274A8">
    <w:name w:val="E653007EEBD9405580766328969274A8"/>
  </w:style>
  <w:style w:type="paragraph" w:customStyle="1" w:styleId="1ABD2AA4B69B4F759F703ADAC4D46741">
    <w:name w:val="1ABD2AA4B69B4F759F703ADAC4D46741"/>
  </w:style>
  <w:style w:type="paragraph" w:customStyle="1" w:styleId="D933631CF96B4E688A0D3381FA25527D">
    <w:name w:val="D933631CF96B4E688A0D3381FA25527D"/>
  </w:style>
  <w:style w:type="paragraph" w:customStyle="1" w:styleId="D35049D5314E4493A60AD3A6E6CC0A0E">
    <w:name w:val="D35049D5314E4493A60AD3A6E6CC0A0E"/>
  </w:style>
  <w:style w:type="paragraph" w:customStyle="1" w:styleId="1378587D2CC948E8A615570A97F1D75F">
    <w:name w:val="1378587D2CC948E8A615570A97F1D75F"/>
  </w:style>
  <w:style w:type="paragraph" w:customStyle="1" w:styleId="7BC1026843EC44529606998830848BBF">
    <w:name w:val="7BC1026843EC44529606998830848BBF"/>
  </w:style>
  <w:style w:type="paragraph" w:customStyle="1" w:styleId="538E1E09625445A78346B6F0E6BFDEC9">
    <w:name w:val="538E1E09625445A78346B6F0E6BFDEC9"/>
  </w:style>
  <w:style w:type="paragraph" w:customStyle="1" w:styleId="743D01E78F924C9FBC660EA3A0A1D08E">
    <w:name w:val="743D01E78F924C9FBC660EA3A0A1D08E"/>
  </w:style>
  <w:style w:type="paragraph" w:customStyle="1" w:styleId="7E054F2A56BD4DDE82453BBB2D7A2593">
    <w:name w:val="7E054F2A56BD4DDE82453BBB2D7A2593"/>
  </w:style>
  <w:style w:type="paragraph" w:customStyle="1" w:styleId="BFD6EBCCD61446388646BC0C98CB2201">
    <w:name w:val="BFD6EBCCD61446388646BC0C98CB2201"/>
  </w:style>
  <w:style w:type="paragraph" w:customStyle="1" w:styleId="7C7E80145A0D4E9F877029A85D339E57">
    <w:name w:val="7C7E80145A0D4E9F877029A85D339E57"/>
    <w:rsid w:val="00E509D1"/>
  </w:style>
  <w:style w:type="paragraph" w:customStyle="1" w:styleId="37C8B7C5151C4F1DBC95217D25EE1181">
    <w:name w:val="37C8B7C5151C4F1DBC95217D25EE1181"/>
    <w:rsid w:val="00E509D1"/>
  </w:style>
  <w:style w:type="paragraph" w:customStyle="1" w:styleId="B1CF5BF70C64441C855F6CD9C60FDD81">
    <w:name w:val="B1CF5BF70C64441C855F6CD9C60FDD81"/>
    <w:rsid w:val="00E509D1"/>
  </w:style>
  <w:style w:type="paragraph" w:customStyle="1" w:styleId="1EDCA9E7A3F946079D0C197E66552662">
    <w:name w:val="1EDCA9E7A3F946079D0C197E66552662"/>
    <w:rsid w:val="00E509D1"/>
  </w:style>
  <w:style w:type="paragraph" w:customStyle="1" w:styleId="E2324B08B3BF42C894C08F6EAB00A21E">
    <w:name w:val="E2324B08B3BF42C894C08F6EAB00A21E"/>
    <w:rsid w:val="00E509D1"/>
  </w:style>
  <w:style w:type="paragraph" w:customStyle="1" w:styleId="FA40FD15CC064C5AA9585483DE0515E1">
    <w:name w:val="FA40FD15CC064C5AA9585483DE0515E1"/>
    <w:rsid w:val="00E509D1"/>
  </w:style>
  <w:style w:type="paragraph" w:customStyle="1" w:styleId="C852A3522F004015A744160A4965E034">
    <w:name w:val="C852A3522F004015A744160A4965E034"/>
    <w:rsid w:val="00E509D1"/>
  </w:style>
  <w:style w:type="paragraph" w:customStyle="1" w:styleId="D76B77E335FE4B7E97DABF391E076FAE">
    <w:name w:val="D76B77E335FE4B7E97DABF391E076FAE"/>
    <w:rsid w:val="00E509D1"/>
  </w:style>
  <w:style w:type="paragraph" w:customStyle="1" w:styleId="B6A9AFC366B14652B059A28914CD0CA5">
    <w:name w:val="B6A9AFC366B14652B059A28914CD0CA5"/>
    <w:rsid w:val="00E509D1"/>
  </w:style>
  <w:style w:type="paragraph" w:customStyle="1" w:styleId="137852502E594CB3955B1FD0D5D5F40E">
    <w:name w:val="137852502E594CB3955B1FD0D5D5F40E"/>
    <w:rsid w:val="00E509D1"/>
  </w:style>
  <w:style w:type="paragraph" w:customStyle="1" w:styleId="6C203F70C331433191FA82AFC51681BA">
    <w:name w:val="6C203F70C331433191FA82AFC51681BA"/>
    <w:rsid w:val="00E509D1"/>
  </w:style>
  <w:style w:type="paragraph" w:customStyle="1" w:styleId="9FCDF45147124FEF8F4ECDC8ACD991DD">
    <w:name w:val="9FCDF45147124FEF8F4ECDC8ACD991DD"/>
    <w:rsid w:val="00E509D1"/>
  </w:style>
  <w:style w:type="paragraph" w:customStyle="1" w:styleId="4DB551C966794DD382853A6DB4C8EB99">
    <w:name w:val="4DB551C966794DD382853A6DB4C8EB99"/>
    <w:rsid w:val="00E509D1"/>
  </w:style>
  <w:style w:type="paragraph" w:customStyle="1" w:styleId="438B8AE18720477889A7A4CD4542959B">
    <w:name w:val="438B8AE18720477889A7A4CD4542959B"/>
    <w:rsid w:val="00E509D1"/>
  </w:style>
  <w:style w:type="paragraph" w:customStyle="1" w:styleId="97D8715A2676443F9965568692437175">
    <w:name w:val="97D8715A2676443F9965568692437175"/>
    <w:rsid w:val="00E509D1"/>
  </w:style>
  <w:style w:type="paragraph" w:customStyle="1" w:styleId="533C7AE48C284FCA90DF6FE30869377D">
    <w:name w:val="533C7AE48C284FCA90DF6FE30869377D"/>
    <w:rsid w:val="00E509D1"/>
  </w:style>
  <w:style w:type="paragraph" w:customStyle="1" w:styleId="C0CEB34DC35A4964975E1F5E72433233">
    <w:name w:val="C0CEB34DC35A4964975E1F5E72433233"/>
    <w:rsid w:val="00E509D1"/>
  </w:style>
  <w:style w:type="paragraph" w:customStyle="1" w:styleId="16240ACDE2684887A2FD744AA97E9252">
    <w:name w:val="16240ACDE2684887A2FD744AA97E9252"/>
    <w:rsid w:val="00E509D1"/>
  </w:style>
  <w:style w:type="paragraph" w:customStyle="1" w:styleId="C9E7A4EE6D9742B3A51EA09F5A6D788D">
    <w:name w:val="C9E7A4EE6D9742B3A51EA09F5A6D788D"/>
    <w:rsid w:val="00E509D1"/>
  </w:style>
  <w:style w:type="paragraph" w:customStyle="1" w:styleId="FFFF8838A952408A9610B5E948C1A213">
    <w:name w:val="FFFF8838A952408A9610B5E948C1A213"/>
    <w:rsid w:val="00E509D1"/>
  </w:style>
  <w:style w:type="paragraph" w:customStyle="1" w:styleId="15846ABFDBF44E129E00E8770864719D">
    <w:name w:val="15846ABFDBF44E129E00E8770864719D"/>
    <w:rsid w:val="00E509D1"/>
  </w:style>
  <w:style w:type="paragraph" w:customStyle="1" w:styleId="658F61973D8344AD96F2313E94F278AE">
    <w:name w:val="658F61973D8344AD96F2313E94F278AE"/>
    <w:rsid w:val="00E509D1"/>
  </w:style>
  <w:style w:type="paragraph" w:customStyle="1" w:styleId="6ABF41C2F2ED46A5A20F4E21DDA82EB3">
    <w:name w:val="6ABF41C2F2ED46A5A20F4E21DDA82EB3"/>
    <w:rsid w:val="00E509D1"/>
  </w:style>
  <w:style w:type="paragraph" w:customStyle="1" w:styleId="5382C517E55C4C15B81CF1D9B3A42169">
    <w:name w:val="5382C517E55C4C15B81CF1D9B3A42169"/>
    <w:rsid w:val="00E509D1"/>
  </w:style>
  <w:style w:type="paragraph" w:customStyle="1" w:styleId="7AA57B3D5C1A4C6E8AC279815389A001">
    <w:name w:val="7AA57B3D5C1A4C6E8AC279815389A001"/>
    <w:rsid w:val="00E509D1"/>
  </w:style>
  <w:style w:type="paragraph" w:customStyle="1" w:styleId="2886D73C245845E0B725A5D8B2A9162D">
    <w:name w:val="2886D73C245845E0B725A5D8B2A9162D"/>
    <w:rsid w:val="00E509D1"/>
  </w:style>
  <w:style w:type="paragraph" w:customStyle="1" w:styleId="DE4301ABBC3F40328F16BA0DF96028E4">
    <w:name w:val="DE4301ABBC3F40328F16BA0DF96028E4"/>
    <w:rsid w:val="00E509D1"/>
  </w:style>
  <w:style w:type="paragraph" w:customStyle="1" w:styleId="3426CE07AD584A85A7E33707FEE782C6">
    <w:name w:val="3426CE07AD584A85A7E33707FEE782C6"/>
    <w:rsid w:val="00E509D1"/>
  </w:style>
  <w:style w:type="paragraph" w:customStyle="1" w:styleId="BF00F539DAD74FA0A48B0FB013DBB6CE">
    <w:name w:val="BF00F539DAD74FA0A48B0FB013DBB6CE"/>
    <w:rsid w:val="00E509D1"/>
  </w:style>
  <w:style w:type="paragraph" w:customStyle="1" w:styleId="579F486519D24DFFA6801528554E77C9">
    <w:name w:val="579F486519D24DFFA6801528554E77C9"/>
    <w:rsid w:val="00E509D1"/>
  </w:style>
  <w:style w:type="paragraph" w:customStyle="1" w:styleId="652D1EF70E834E5D8367CD6BBE6CD968">
    <w:name w:val="652D1EF70E834E5D8367CD6BBE6CD968"/>
    <w:rsid w:val="00E509D1"/>
  </w:style>
  <w:style w:type="paragraph" w:customStyle="1" w:styleId="A59281D1F27D4D0FA50A75B6E18B6A1B">
    <w:name w:val="A59281D1F27D4D0FA50A75B6E18B6A1B"/>
    <w:rsid w:val="00E509D1"/>
  </w:style>
  <w:style w:type="paragraph" w:customStyle="1" w:styleId="27ABE6C91B754803B85CAC4B02C8C53C">
    <w:name w:val="27ABE6C91B754803B85CAC4B02C8C53C"/>
    <w:rsid w:val="00E509D1"/>
  </w:style>
  <w:style w:type="paragraph" w:customStyle="1" w:styleId="B236CB05FDE84EB596DAE2CC126FFFE5">
    <w:name w:val="B236CB05FDE84EB596DAE2CC126FFFE5"/>
    <w:rsid w:val="00E509D1"/>
  </w:style>
  <w:style w:type="paragraph" w:customStyle="1" w:styleId="70D1C1B0E2214E0B8A13E69683941B7D">
    <w:name w:val="70D1C1B0E2214E0B8A13E69683941B7D"/>
    <w:rsid w:val="00E509D1"/>
  </w:style>
  <w:style w:type="paragraph" w:customStyle="1" w:styleId="FF9D20175D994CEB87FD1D5EAA958D40">
    <w:name w:val="FF9D20175D994CEB87FD1D5EAA958D40"/>
    <w:rsid w:val="00E509D1"/>
  </w:style>
  <w:style w:type="paragraph" w:customStyle="1" w:styleId="48623B98E6414AE2AAB21908F473AAD4">
    <w:name w:val="48623B98E6414AE2AAB21908F473AAD4"/>
    <w:rsid w:val="00E509D1"/>
  </w:style>
  <w:style w:type="paragraph" w:customStyle="1" w:styleId="5DC5DEEE064A4E0CB9D4E89DD3F6A321">
    <w:name w:val="5DC5DEEE064A4E0CB9D4E89DD3F6A321"/>
    <w:rsid w:val="00E509D1"/>
  </w:style>
  <w:style w:type="paragraph" w:customStyle="1" w:styleId="DA488EA4D282470BAA2B669412552F60">
    <w:name w:val="DA488EA4D282470BAA2B669412552F60"/>
    <w:rsid w:val="00E509D1"/>
  </w:style>
  <w:style w:type="paragraph" w:customStyle="1" w:styleId="3E3164E751714D968BD40CFB28A586D0">
    <w:name w:val="3E3164E751714D968BD40CFB28A586D0"/>
    <w:rsid w:val="00E509D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E509D1"/>
    <w:pPr>
      <w:keepNext/>
      <w:keepLines/>
      <w:pBdr>
        <w:bottom w:val="single" w:sz="8" w:space="1" w:color="4F81BD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9FC40329374372B6696DDBA80412B5">
    <w:name w:val="399FC40329374372B6696DDBA80412B5"/>
  </w:style>
  <w:style w:type="paragraph" w:customStyle="1" w:styleId="BDE1CB57DA7C46C69933AA67A89B0158">
    <w:name w:val="BDE1CB57DA7C46C69933AA67A89B0158"/>
  </w:style>
  <w:style w:type="paragraph" w:customStyle="1" w:styleId="D8954A0D6D86460091CCB49D1DFCFB50">
    <w:name w:val="D8954A0D6D86460091CCB49D1DFCFB50"/>
  </w:style>
  <w:style w:type="paragraph" w:customStyle="1" w:styleId="76EFB16E93B24626BA5FB1B9ECC16FCD">
    <w:name w:val="76EFB16E93B24626BA5FB1B9ECC16FCD"/>
  </w:style>
  <w:style w:type="paragraph" w:customStyle="1" w:styleId="32A4AB62AAEC4ADEA9BCCF1944537DE8">
    <w:name w:val="32A4AB62AAEC4ADEA9BCCF1944537DE8"/>
  </w:style>
  <w:style w:type="paragraph" w:customStyle="1" w:styleId="20073A87B6F2449FB233064B7BE73ABF">
    <w:name w:val="20073A87B6F2449FB233064B7BE73ABF"/>
  </w:style>
  <w:style w:type="paragraph" w:customStyle="1" w:styleId="D30F000A28714AD1829C0E2DBBEC2B19">
    <w:name w:val="D30F000A28714AD1829C0E2DBBEC2B19"/>
  </w:style>
  <w:style w:type="paragraph" w:customStyle="1" w:styleId="EC8848E0D60A402DA77D379C349BB3EB">
    <w:name w:val="EC8848E0D60A402DA77D379C349BB3EB"/>
  </w:style>
  <w:style w:type="paragraph" w:customStyle="1" w:styleId="D4B0A79BD78249D9B61838B712F2528B">
    <w:name w:val="D4B0A79BD78249D9B61838B712F2528B"/>
  </w:style>
  <w:style w:type="paragraph" w:customStyle="1" w:styleId="94886FC93D234E0F9B5FEA2E834A9A28">
    <w:name w:val="94886FC93D234E0F9B5FEA2E834A9A28"/>
  </w:style>
  <w:style w:type="paragraph" w:customStyle="1" w:styleId="CEE088E703BC45DF92C858924C51F70C">
    <w:name w:val="CEE088E703BC45DF92C858924C51F70C"/>
  </w:style>
  <w:style w:type="paragraph" w:customStyle="1" w:styleId="7A0F60A099C9427B9A3BA50EE1471563">
    <w:name w:val="7A0F60A099C9427B9A3BA50EE1471563"/>
  </w:style>
  <w:style w:type="character" w:customStyle="1" w:styleId="Heading2Char">
    <w:name w:val="Heading 2 Char"/>
    <w:basedOn w:val="DefaultParagraphFont"/>
    <w:link w:val="Heading2"/>
    <w:uiPriority w:val="9"/>
    <w:rsid w:val="00E509D1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paragraph" w:customStyle="1" w:styleId="996781A37A3F4CABABF7AA86E89DB12F">
    <w:name w:val="996781A37A3F4CABABF7AA86E89DB12F"/>
  </w:style>
  <w:style w:type="paragraph" w:customStyle="1" w:styleId="62425047199946F6922025649AA3A221">
    <w:name w:val="62425047199946F6922025649AA3A221"/>
  </w:style>
  <w:style w:type="paragraph" w:customStyle="1" w:styleId="B86E8DFD9F844386A9A42EB2849BBCB7">
    <w:name w:val="B86E8DFD9F844386A9A42EB2849BBCB7"/>
  </w:style>
  <w:style w:type="paragraph" w:customStyle="1" w:styleId="0DFA5510812A442FB9D9DA9053007B2D">
    <w:name w:val="0DFA5510812A442FB9D9DA9053007B2D"/>
  </w:style>
  <w:style w:type="paragraph" w:customStyle="1" w:styleId="681F9BA28B834234BCB67A1A0409E700">
    <w:name w:val="681F9BA28B834234BCB67A1A0409E700"/>
  </w:style>
  <w:style w:type="paragraph" w:customStyle="1" w:styleId="D9978938604340A087DA9C632BF89365">
    <w:name w:val="D9978938604340A087DA9C632BF89365"/>
  </w:style>
  <w:style w:type="character" w:styleId="Hyperlink">
    <w:name w:val="Hyperlink"/>
    <w:basedOn w:val="DefaultParagraphFont"/>
    <w:uiPriority w:val="99"/>
    <w:unhideWhenUsed/>
    <w:rsid w:val="00E509D1"/>
    <w:rPr>
      <w:color w:val="C0504D" w:themeColor="accent2"/>
      <w:u w:val="single"/>
    </w:rPr>
  </w:style>
  <w:style w:type="paragraph" w:customStyle="1" w:styleId="277D8F2A319743B5812D88A5090ADD06">
    <w:name w:val="277D8F2A319743B5812D88A5090ADD06"/>
  </w:style>
  <w:style w:type="paragraph" w:customStyle="1" w:styleId="604E7A0E015144CBB0C43071897BDCF4">
    <w:name w:val="604E7A0E015144CBB0C43071897BDCF4"/>
  </w:style>
  <w:style w:type="paragraph" w:customStyle="1" w:styleId="3AF0F3568D7F4BB1808CEA06AFA4A3ED">
    <w:name w:val="3AF0F3568D7F4BB1808CEA06AFA4A3ED"/>
  </w:style>
  <w:style w:type="paragraph" w:customStyle="1" w:styleId="2B2FE09062EA4EC197A86BC1319518CB">
    <w:name w:val="2B2FE09062EA4EC197A86BC1319518CB"/>
  </w:style>
  <w:style w:type="paragraph" w:customStyle="1" w:styleId="BD746AC3B07642B78D21F2ED07665CB3">
    <w:name w:val="BD746AC3B07642B78D21F2ED07665CB3"/>
  </w:style>
  <w:style w:type="paragraph" w:customStyle="1" w:styleId="5D2472ED3BAE40ECB4CF30F6B4FB99CF">
    <w:name w:val="5D2472ED3BAE40ECB4CF30F6B4FB99CF"/>
  </w:style>
  <w:style w:type="paragraph" w:customStyle="1" w:styleId="2288C1A53FC54B54B17A873144C2E088">
    <w:name w:val="2288C1A53FC54B54B17A873144C2E088"/>
  </w:style>
  <w:style w:type="paragraph" w:customStyle="1" w:styleId="2094C84A45DE4492B720CA68B665A211">
    <w:name w:val="2094C84A45DE4492B720CA68B665A211"/>
  </w:style>
  <w:style w:type="paragraph" w:customStyle="1" w:styleId="01BA47C4D8E044C1BC83FAFCC60DC873">
    <w:name w:val="01BA47C4D8E044C1BC83FAFCC60DC873"/>
  </w:style>
  <w:style w:type="paragraph" w:customStyle="1" w:styleId="0AA8AEBD82514F6EABDC7394D5CA8D85">
    <w:name w:val="0AA8AEBD82514F6EABDC7394D5CA8D85"/>
  </w:style>
  <w:style w:type="paragraph" w:customStyle="1" w:styleId="1D1AB0645B3243FB9CBE28073C312121">
    <w:name w:val="1D1AB0645B3243FB9CBE28073C312121"/>
  </w:style>
  <w:style w:type="paragraph" w:customStyle="1" w:styleId="B869C5E7563343B0A24510EDAC4A29E7">
    <w:name w:val="B869C5E7563343B0A24510EDAC4A29E7"/>
  </w:style>
  <w:style w:type="paragraph" w:customStyle="1" w:styleId="381DB4C44EB94AE2A0E5E5B172C6B5C6">
    <w:name w:val="381DB4C44EB94AE2A0E5E5B172C6B5C6"/>
  </w:style>
  <w:style w:type="paragraph" w:customStyle="1" w:styleId="E653007EEBD9405580766328969274A8">
    <w:name w:val="E653007EEBD9405580766328969274A8"/>
  </w:style>
  <w:style w:type="paragraph" w:customStyle="1" w:styleId="1ABD2AA4B69B4F759F703ADAC4D46741">
    <w:name w:val="1ABD2AA4B69B4F759F703ADAC4D46741"/>
  </w:style>
  <w:style w:type="paragraph" w:customStyle="1" w:styleId="D933631CF96B4E688A0D3381FA25527D">
    <w:name w:val="D933631CF96B4E688A0D3381FA25527D"/>
  </w:style>
  <w:style w:type="paragraph" w:customStyle="1" w:styleId="D35049D5314E4493A60AD3A6E6CC0A0E">
    <w:name w:val="D35049D5314E4493A60AD3A6E6CC0A0E"/>
  </w:style>
  <w:style w:type="paragraph" w:customStyle="1" w:styleId="1378587D2CC948E8A615570A97F1D75F">
    <w:name w:val="1378587D2CC948E8A615570A97F1D75F"/>
  </w:style>
  <w:style w:type="paragraph" w:customStyle="1" w:styleId="7BC1026843EC44529606998830848BBF">
    <w:name w:val="7BC1026843EC44529606998830848BBF"/>
  </w:style>
  <w:style w:type="paragraph" w:customStyle="1" w:styleId="538E1E09625445A78346B6F0E6BFDEC9">
    <w:name w:val="538E1E09625445A78346B6F0E6BFDEC9"/>
  </w:style>
  <w:style w:type="paragraph" w:customStyle="1" w:styleId="743D01E78F924C9FBC660EA3A0A1D08E">
    <w:name w:val="743D01E78F924C9FBC660EA3A0A1D08E"/>
  </w:style>
  <w:style w:type="paragraph" w:customStyle="1" w:styleId="7E054F2A56BD4DDE82453BBB2D7A2593">
    <w:name w:val="7E054F2A56BD4DDE82453BBB2D7A2593"/>
  </w:style>
  <w:style w:type="paragraph" w:customStyle="1" w:styleId="BFD6EBCCD61446388646BC0C98CB2201">
    <w:name w:val="BFD6EBCCD61446388646BC0C98CB2201"/>
  </w:style>
  <w:style w:type="paragraph" w:customStyle="1" w:styleId="7C7E80145A0D4E9F877029A85D339E57">
    <w:name w:val="7C7E80145A0D4E9F877029A85D339E57"/>
    <w:rsid w:val="00E509D1"/>
  </w:style>
  <w:style w:type="paragraph" w:customStyle="1" w:styleId="37C8B7C5151C4F1DBC95217D25EE1181">
    <w:name w:val="37C8B7C5151C4F1DBC95217D25EE1181"/>
    <w:rsid w:val="00E509D1"/>
  </w:style>
  <w:style w:type="paragraph" w:customStyle="1" w:styleId="B1CF5BF70C64441C855F6CD9C60FDD81">
    <w:name w:val="B1CF5BF70C64441C855F6CD9C60FDD81"/>
    <w:rsid w:val="00E509D1"/>
  </w:style>
  <w:style w:type="paragraph" w:customStyle="1" w:styleId="1EDCA9E7A3F946079D0C197E66552662">
    <w:name w:val="1EDCA9E7A3F946079D0C197E66552662"/>
    <w:rsid w:val="00E509D1"/>
  </w:style>
  <w:style w:type="paragraph" w:customStyle="1" w:styleId="E2324B08B3BF42C894C08F6EAB00A21E">
    <w:name w:val="E2324B08B3BF42C894C08F6EAB00A21E"/>
    <w:rsid w:val="00E509D1"/>
  </w:style>
  <w:style w:type="paragraph" w:customStyle="1" w:styleId="FA40FD15CC064C5AA9585483DE0515E1">
    <w:name w:val="FA40FD15CC064C5AA9585483DE0515E1"/>
    <w:rsid w:val="00E509D1"/>
  </w:style>
  <w:style w:type="paragraph" w:customStyle="1" w:styleId="C852A3522F004015A744160A4965E034">
    <w:name w:val="C852A3522F004015A744160A4965E034"/>
    <w:rsid w:val="00E509D1"/>
  </w:style>
  <w:style w:type="paragraph" w:customStyle="1" w:styleId="D76B77E335FE4B7E97DABF391E076FAE">
    <w:name w:val="D76B77E335FE4B7E97DABF391E076FAE"/>
    <w:rsid w:val="00E509D1"/>
  </w:style>
  <w:style w:type="paragraph" w:customStyle="1" w:styleId="B6A9AFC366B14652B059A28914CD0CA5">
    <w:name w:val="B6A9AFC366B14652B059A28914CD0CA5"/>
    <w:rsid w:val="00E509D1"/>
  </w:style>
  <w:style w:type="paragraph" w:customStyle="1" w:styleId="137852502E594CB3955B1FD0D5D5F40E">
    <w:name w:val="137852502E594CB3955B1FD0D5D5F40E"/>
    <w:rsid w:val="00E509D1"/>
  </w:style>
  <w:style w:type="paragraph" w:customStyle="1" w:styleId="6C203F70C331433191FA82AFC51681BA">
    <w:name w:val="6C203F70C331433191FA82AFC51681BA"/>
    <w:rsid w:val="00E509D1"/>
  </w:style>
  <w:style w:type="paragraph" w:customStyle="1" w:styleId="9FCDF45147124FEF8F4ECDC8ACD991DD">
    <w:name w:val="9FCDF45147124FEF8F4ECDC8ACD991DD"/>
    <w:rsid w:val="00E509D1"/>
  </w:style>
  <w:style w:type="paragraph" w:customStyle="1" w:styleId="4DB551C966794DD382853A6DB4C8EB99">
    <w:name w:val="4DB551C966794DD382853A6DB4C8EB99"/>
    <w:rsid w:val="00E509D1"/>
  </w:style>
  <w:style w:type="paragraph" w:customStyle="1" w:styleId="438B8AE18720477889A7A4CD4542959B">
    <w:name w:val="438B8AE18720477889A7A4CD4542959B"/>
    <w:rsid w:val="00E509D1"/>
  </w:style>
  <w:style w:type="paragraph" w:customStyle="1" w:styleId="97D8715A2676443F9965568692437175">
    <w:name w:val="97D8715A2676443F9965568692437175"/>
    <w:rsid w:val="00E509D1"/>
  </w:style>
  <w:style w:type="paragraph" w:customStyle="1" w:styleId="533C7AE48C284FCA90DF6FE30869377D">
    <w:name w:val="533C7AE48C284FCA90DF6FE30869377D"/>
    <w:rsid w:val="00E509D1"/>
  </w:style>
  <w:style w:type="paragraph" w:customStyle="1" w:styleId="C0CEB34DC35A4964975E1F5E72433233">
    <w:name w:val="C0CEB34DC35A4964975E1F5E72433233"/>
    <w:rsid w:val="00E509D1"/>
  </w:style>
  <w:style w:type="paragraph" w:customStyle="1" w:styleId="16240ACDE2684887A2FD744AA97E9252">
    <w:name w:val="16240ACDE2684887A2FD744AA97E9252"/>
    <w:rsid w:val="00E509D1"/>
  </w:style>
  <w:style w:type="paragraph" w:customStyle="1" w:styleId="C9E7A4EE6D9742B3A51EA09F5A6D788D">
    <w:name w:val="C9E7A4EE6D9742B3A51EA09F5A6D788D"/>
    <w:rsid w:val="00E509D1"/>
  </w:style>
  <w:style w:type="paragraph" w:customStyle="1" w:styleId="FFFF8838A952408A9610B5E948C1A213">
    <w:name w:val="FFFF8838A952408A9610B5E948C1A213"/>
    <w:rsid w:val="00E509D1"/>
  </w:style>
  <w:style w:type="paragraph" w:customStyle="1" w:styleId="15846ABFDBF44E129E00E8770864719D">
    <w:name w:val="15846ABFDBF44E129E00E8770864719D"/>
    <w:rsid w:val="00E509D1"/>
  </w:style>
  <w:style w:type="paragraph" w:customStyle="1" w:styleId="658F61973D8344AD96F2313E94F278AE">
    <w:name w:val="658F61973D8344AD96F2313E94F278AE"/>
    <w:rsid w:val="00E509D1"/>
  </w:style>
  <w:style w:type="paragraph" w:customStyle="1" w:styleId="6ABF41C2F2ED46A5A20F4E21DDA82EB3">
    <w:name w:val="6ABF41C2F2ED46A5A20F4E21DDA82EB3"/>
    <w:rsid w:val="00E509D1"/>
  </w:style>
  <w:style w:type="paragraph" w:customStyle="1" w:styleId="5382C517E55C4C15B81CF1D9B3A42169">
    <w:name w:val="5382C517E55C4C15B81CF1D9B3A42169"/>
    <w:rsid w:val="00E509D1"/>
  </w:style>
  <w:style w:type="paragraph" w:customStyle="1" w:styleId="7AA57B3D5C1A4C6E8AC279815389A001">
    <w:name w:val="7AA57B3D5C1A4C6E8AC279815389A001"/>
    <w:rsid w:val="00E509D1"/>
  </w:style>
  <w:style w:type="paragraph" w:customStyle="1" w:styleId="2886D73C245845E0B725A5D8B2A9162D">
    <w:name w:val="2886D73C245845E0B725A5D8B2A9162D"/>
    <w:rsid w:val="00E509D1"/>
  </w:style>
  <w:style w:type="paragraph" w:customStyle="1" w:styleId="DE4301ABBC3F40328F16BA0DF96028E4">
    <w:name w:val="DE4301ABBC3F40328F16BA0DF96028E4"/>
    <w:rsid w:val="00E509D1"/>
  </w:style>
  <w:style w:type="paragraph" w:customStyle="1" w:styleId="3426CE07AD584A85A7E33707FEE782C6">
    <w:name w:val="3426CE07AD584A85A7E33707FEE782C6"/>
    <w:rsid w:val="00E509D1"/>
  </w:style>
  <w:style w:type="paragraph" w:customStyle="1" w:styleId="BF00F539DAD74FA0A48B0FB013DBB6CE">
    <w:name w:val="BF00F539DAD74FA0A48B0FB013DBB6CE"/>
    <w:rsid w:val="00E509D1"/>
  </w:style>
  <w:style w:type="paragraph" w:customStyle="1" w:styleId="579F486519D24DFFA6801528554E77C9">
    <w:name w:val="579F486519D24DFFA6801528554E77C9"/>
    <w:rsid w:val="00E509D1"/>
  </w:style>
  <w:style w:type="paragraph" w:customStyle="1" w:styleId="652D1EF70E834E5D8367CD6BBE6CD968">
    <w:name w:val="652D1EF70E834E5D8367CD6BBE6CD968"/>
    <w:rsid w:val="00E509D1"/>
  </w:style>
  <w:style w:type="paragraph" w:customStyle="1" w:styleId="A59281D1F27D4D0FA50A75B6E18B6A1B">
    <w:name w:val="A59281D1F27D4D0FA50A75B6E18B6A1B"/>
    <w:rsid w:val="00E509D1"/>
  </w:style>
  <w:style w:type="paragraph" w:customStyle="1" w:styleId="27ABE6C91B754803B85CAC4B02C8C53C">
    <w:name w:val="27ABE6C91B754803B85CAC4B02C8C53C"/>
    <w:rsid w:val="00E509D1"/>
  </w:style>
  <w:style w:type="paragraph" w:customStyle="1" w:styleId="B236CB05FDE84EB596DAE2CC126FFFE5">
    <w:name w:val="B236CB05FDE84EB596DAE2CC126FFFE5"/>
    <w:rsid w:val="00E509D1"/>
  </w:style>
  <w:style w:type="paragraph" w:customStyle="1" w:styleId="70D1C1B0E2214E0B8A13E69683941B7D">
    <w:name w:val="70D1C1B0E2214E0B8A13E69683941B7D"/>
    <w:rsid w:val="00E509D1"/>
  </w:style>
  <w:style w:type="paragraph" w:customStyle="1" w:styleId="FF9D20175D994CEB87FD1D5EAA958D40">
    <w:name w:val="FF9D20175D994CEB87FD1D5EAA958D40"/>
    <w:rsid w:val="00E509D1"/>
  </w:style>
  <w:style w:type="paragraph" w:customStyle="1" w:styleId="48623B98E6414AE2AAB21908F473AAD4">
    <w:name w:val="48623B98E6414AE2AAB21908F473AAD4"/>
    <w:rsid w:val="00E509D1"/>
  </w:style>
  <w:style w:type="paragraph" w:customStyle="1" w:styleId="5DC5DEEE064A4E0CB9D4E89DD3F6A321">
    <w:name w:val="5DC5DEEE064A4E0CB9D4E89DD3F6A321"/>
    <w:rsid w:val="00E509D1"/>
  </w:style>
  <w:style w:type="paragraph" w:customStyle="1" w:styleId="DA488EA4D282470BAA2B669412552F60">
    <w:name w:val="DA488EA4D282470BAA2B669412552F60"/>
    <w:rsid w:val="00E509D1"/>
  </w:style>
  <w:style w:type="paragraph" w:customStyle="1" w:styleId="3E3164E751714D968BD40CFB28A586D0">
    <w:name w:val="3E3164E751714D968BD40CFB28A586D0"/>
    <w:rsid w:val="00E509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D8318B95-D090-434F-83ED-FF6E03857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resume.dotx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2019-01-29T05:32:00Z</dcterms:created>
  <dcterms:modified xsi:type="dcterms:W3CDTF">2019-01-29T05:36:00Z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